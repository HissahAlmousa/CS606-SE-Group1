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6C1B" w14:textId="77777777" w:rsidR="00E52057" w:rsidRDefault="00E52057" w:rsidP="003603AA">
      <w:pPr>
        <w:pStyle w:val="Heading1"/>
        <w:rPr>
          <w:rFonts w:ascii="Goudy Old Style" w:hAnsi="Goudy Old Style" w:cstheme="majorBidi"/>
        </w:rPr>
      </w:pPr>
    </w:p>
    <w:p w14:paraId="22622B38" w14:textId="332490D1" w:rsidR="00F93D79" w:rsidRPr="00D30DBE" w:rsidRDefault="00FA7207" w:rsidP="003603AA">
      <w:pPr>
        <w:pStyle w:val="Heading1"/>
        <w:rPr>
          <w:rFonts w:ascii="Goudy Old Style" w:hAnsi="Goudy Old Style" w:cstheme="majorBidi"/>
        </w:rPr>
      </w:pPr>
      <w:r w:rsidRPr="00D30DBE">
        <w:rPr>
          <w:rFonts w:ascii="Goudy Old Style" w:hAnsi="Goudy Old Style" w:cstheme="majorBidi"/>
        </w:rPr>
        <w:t>Weekly</w:t>
      </w:r>
      <w:r w:rsidR="002854A4" w:rsidRPr="00D30DBE">
        <w:rPr>
          <w:rFonts w:ascii="Goudy Old Style" w:hAnsi="Goudy Old Style" w:cstheme="majorBidi"/>
        </w:rPr>
        <w:t xml:space="preserve"> </w:t>
      </w:r>
      <w:sdt>
        <w:sdtPr>
          <w:rPr>
            <w:rFonts w:ascii="Goudy Old Style" w:hAnsi="Goudy Old Style" w:cstheme="majorBidi"/>
          </w:rPr>
          <w:id w:val="1841508710"/>
          <w:placeholder>
            <w:docPart w:val="8874CC75A1C1484DA6BCA850B681BA7C"/>
          </w:placeholder>
          <w:temporary/>
          <w:showingPlcHdr/>
          <w15:appearance w15:val="hidden"/>
        </w:sdtPr>
        <w:sdtContent>
          <w:r w:rsidR="003603AA" w:rsidRPr="00D30DBE">
            <w:rPr>
              <w:rFonts w:ascii="Goudy Old Style" w:hAnsi="Goudy Old Style" w:cstheme="majorBidi"/>
            </w:rPr>
            <w:t>Meeting Agenda</w:t>
          </w:r>
        </w:sdtContent>
      </w:sdt>
    </w:p>
    <w:p w14:paraId="14FDFDE6" w14:textId="7EE737DD" w:rsidR="00FA7207" w:rsidRPr="00D30DBE" w:rsidRDefault="00B944E4" w:rsidP="3141D468">
      <w:pPr>
        <w:pStyle w:val="Heading1"/>
        <w:rPr>
          <w:rFonts w:ascii="Goudy Old Style" w:hAnsi="Goudy Old Style" w:cstheme="majorBidi"/>
        </w:rPr>
      </w:pPr>
      <w:r>
        <w:rPr>
          <w:rFonts w:ascii="Goudy Old Style" w:hAnsi="Goudy Old Style" w:cstheme="majorBidi"/>
        </w:rPr>
        <w:t>Meeting #3</w:t>
      </w:r>
      <w:r w:rsidR="6EF4CB4C" w:rsidRPr="3141D468">
        <w:rPr>
          <w:rFonts w:ascii="Goudy Old Style" w:hAnsi="Goudy Old Style" w:cstheme="majorBidi"/>
        </w:rPr>
        <w:t xml:space="preserve"> (Brainstorming meeting)</w:t>
      </w:r>
    </w:p>
    <w:p w14:paraId="672A6659" w14:textId="77777777" w:rsidR="00426A8B" w:rsidRPr="00D30DBE" w:rsidRDefault="00426A8B" w:rsidP="00E52057">
      <w:pPr>
        <w:pStyle w:val="Heading1"/>
        <w:jc w:val="both"/>
        <w:rPr>
          <w:rFonts w:asciiTheme="majorBidi" w:hAnsiTheme="majorBidi" w:cstheme="majorBidi"/>
        </w:rPr>
      </w:pPr>
    </w:p>
    <w:p w14:paraId="262723C4" w14:textId="77777777" w:rsidR="00110BBD" w:rsidRPr="00D30DBE" w:rsidRDefault="009B66A9" w:rsidP="00E52057">
      <w:pPr>
        <w:pStyle w:val="ListNumber"/>
        <w:jc w:val="both"/>
        <w:rPr>
          <w:rFonts w:ascii="Times New Roman" w:hAnsi="Times New Roman"/>
          <w:sz w:val="28"/>
          <w:szCs w:val="28"/>
        </w:rPr>
      </w:pPr>
      <w:r w:rsidRPr="3141D468">
        <w:rPr>
          <w:rFonts w:ascii="Times New Roman" w:hAnsi="Times New Roman"/>
          <w:sz w:val="28"/>
          <w:szCs w:val="28"/>
        </w:rPr>
        <w:t>Team Members</w:t>
      </w:r>
      <w:r w:rsidR="00FA7207" w:rsidRPr="3141D468">
        <w:rPr>
          <w:rFonts w:ascii="Times New Roman" w:hAnsi="Times New Roman"/>
          <w:sz w:val="28"/>
          <w:szCs w:val="28"/>
        </w:rPr>
        <w:t xml:space="preserve">: </w:t>
      </w:r>
    </w:p>
    <w:p w14:paraId="7B4A9D89" w14:textId="77777777" w:rsidR="00FA7207" w:rsidRPr="00D30DBE" w:rsidRDefault="009B66A9" w:rsidP="00E52057">
      <w:pPr>
        <w:pStyle w:val="ListNumber"/>
        <w:numPr>
          <w:ilvl w:val="0"/>
          <w:numId w:val="0"/>
        </w:numPr>
        <w:ind w:left="173"/>
        <w:jc w:val="both"/>
        <w:rPr>
          <w:rFonts w:ascii="Times New Roman" w:hAnsi="Times New Roman"/>
          <w:b w:val="0"/>
        </w:rPr>
      </w:pPr>
      <w:r w:rsidRPr="3141D468">
        <w:rPr>
          <w:rFonts w:ascii="Times New Roman" w:hAnsi="Times New Roman"/>
          <w:b w:val="0"/>
        </w:rPr>
        <w:t xml:space="preserve">Arwa </w:t>
      </w:r>
      <w:proofErr w:type="spellStart"/>
      <w:r w:rsidRPr="3141D468">
        <w:rPr>
          <w:rFonts w:ascii="Times New Roman" w:hAnsi="Times New Roman"/>
          <w:b w:val="0"/>
        </w:rPr>
        <w:t>Almrzoqi</w:t>
      </w:r>
      <w:proofErr w:type="spellEnd"/>
      <w:r>
        <w:tab/>
      </w:r>
      <w:r>
        <w:tab/>
      </w:r>
      <w:r>
        <w:tab/>
      </w:r>
      <w:r w:rsidRPr="3141D468">
        <w:rPr>
          <w:rFonts w:ascii="Times New Roman" w:hAnsi="Times New Roman"/>
          <w:b w:val="0"/>
        </w:rPr>
        <w:t>441212001</w:t>
      </w:r>
    </w:p>
    <w:p w14:paraId="6B6364E6" w14:textId="77777777" w:rsidR="009B66A9" w:rsidRPr="00D30DBE" w:rsidRDefault="009B66A9" w:rsidP="00E52057">
      <w:pPr>
        <w:pStyle w:val="ListNumber"/>
        <w:numPr>
          <w:ilvl w:val="0"/>
          <w:numId w:val="0"/>
        </w:numPr>
        <w:ind w:left="173"/>
        <w:jc w:val="both"/>
        <w:rPr>
          <w:rFonts w:ascii="Times New Roman" w:hAnsi="Times New Roman"/>
          <w:b w:val="0"/>
        </w:rPr>
      </w:pPr>
      <w:proofErr w:type="spellStart"/>
      <w:r w:rsidRPr="3141D468">
        <w:rPr>
          <w:rFonts w:ascii="Times New Roman" w:hAnsi="Times New Roman"/>
          <w:b w:val="0"/>
        </w:rPr>
        <w:t>Hissah</w:t>
      </w:r>
      <w:proofErr w:type="spellEnd"/>
      <w:r w:rsidRPr="3141D468">
        <w:rPr>
          <w:rFonts w:ascii="Times New Roman" w:hAnsi="Times New Roman"/>
          <w:b w:val="0"/>
        </w:rPr>
        <w:t xml:space="preserve"> </w:t>
      </w:r>
      <w:proofErr w:type="spellStart"/>
      <w:r w:rsidRPr="3141D468">
        <w:rPr>
          <w:rFonts w:ascii="Times New Roman" w:hAnsi="Times New Roman"/>
          <w:b w:val="0"/>
        </w:rPr>
        <w:t>Almousa</w:t>
      </w:r>
      <w:proofErr w:type="spellEnd"/>
      <w:r>
        <w:tab/>
      </w:r>
      <w:r>
        <w:tab/>
      </w:r>
      <w:r>
        <w:tab/>
      </w:r>
      <w:r w:rsidRPr="3141D468">
        <w:rPr>
          <w:rFonts w:ascii="Times New Roman" w:hAnsi="Times New Roman"/>
          <w:b w:val="0"/>
        </w:rPr>
        <w:t>441211996</w:t>
      </w:r>
      <w:r>
        <w:tab/>
      </w:r>
    </w:p>
    <w:p w14:paraId="523F7F41" w14:textId="77777777" w:rsidR="009B66A9" w:rsidRPr="00D30DBE" w:rsidRDefault="009B66A9" w:rsidP="00E52057">
      <w:pPr>
        <w:pStyle w:val="ListNumber"/>
        <w:numPr>
          <w:ilvl w:val="0"/>
          <w:numId w:val="0"/>
        </w:numPr>
        <w:ind w:left="173"/>
        <w:jc w:val="both"/>
        <w:rPr>
          <w:rFonts w:ascii="Times New Roman" w:hAnsi="Times New Roman"/>
          <w:b w:val="0"/>
          <w:rtl/>
        </w:rPr>
      </w:pPr>
      <w:proofErr w:type="spellStart"/>
      <w:r w:rsidRPr="3141D468">
        <w:rPr>
          <w:rFonts w:ascii="Times New Roman" w:hAnsi="Times New Roman"/>
          <w:b w:val="0"/>
        </w:rPr>
        <w:t>Munirah</w:t>
      </w:r>
      <w:proofErr w:type="spellEnd"/>
      <w:r w:rsidRPr="3141D468">
        <w:rPr>
          <w:rFonts w:ascii="Times New Roman" w:hAnsi="Times New Roman"/>
          <w:b w:val="0"/>
        </w:rPr>
        <w:t xml:space="preserve"> </w:t>
      </w:r>
      <w:proofErr w:type="spellStart"/>
      <w:r w:rsidRPr="3141D468">
        <w:rPr>
          <w:rFonts w:ascii="Times New Roman" w:hAnsi="Times New Roman"/>
          <w:b w:val="0"/>
        </w:rPr>
        <w:t>Aldaosari</w:t>
      </w:r>
      <w:proofErr w:type="spellEnd"/>
      <w:r>
        <w:tab/>
      </w:r>
      <w:r>
        <w:tab/>
      </w:r>
      <w:r>
        <w:tab/>
      </w:r>
      <w:r w:rsidRPr="3141D468">
        <w:rPr>
          <w:rFonts w:ascii="Times New Roman" w:hAnsi="Times New Roman"/>
          <w:b w:val="0"/>
        </w:rPr>
        <w:t>441211997</w:t>
      </w:r>
    </w:p>
    <w:p w14:paraId="188422EC" w14:textId="0EC74558" w:rsidR="009B66A9" w:rsidRPr="00D30DBE" w:rsidRDefault="009B66A9" w:rsidP="00E52057">
      <w:pPr>
        <w:pStyle w:val="ListNumber"/>
        <w:jc w:val="both"/>
        <w:rPr>
          <w:rFonts w:ascii="Times New Roman" w:hAnsi="Times New Roman"/>
          <w:sz w:val="28"/>
          <w:szCs w:val="28"/>
        </w:rPr>
      </w:pPr>
      <w:r w:rsidRPr="3141D468">
        <w:rPr>
          <w:rFonts w:ascii="Times New Roman" w:hAnsi="Times New Roman"/>
          <w:sz w:val="28"/>
          <w:szCs w:val="28"/>
        </w:rPr>
        <w:t xml:space="preserve">Location, Date, </w:t>
      </w:r>
      <w:r w:rsidR="5D590556" w:rsidRPr="3141D468">
        <w:rPr>
          <w:rFonts w:ascii="Times New Roman" w:hAnsi="Times New Roman"/>
          <w:sz w:val="28"/>
          <w:szCs w:val="28"/>
        </w:rPr>
        <w:t>Time,</w:t>
      </w:r>
      <w:r w:rsidRPr="3141D468">
        <w:rPr>
          <w:rFonts w:ascii="Times New Roman" w:hAnsi="Times New Roman"/>
          <w:sz w:val="28"/>
          <w:szCs w:val="28"/>
        </w:rPr>
        <w:t xml:space="preserve"> and Duration: </w:t>
      </w:r>
    </w:p>
    <w:p w14:paraId="7D8052E6" w14:textId="4208EBAB" w:rsidR="009B66A9" w:rsidRPr="00D30DBE" w:rsidRDefault="009B66A9" w:rsidP="00B944E4">
      <w:pPr>
        <w:pStyle w:val="ListNumber"/>
        <w:numPr>
          <w:ilvl w:val="0"/>
          <w:numId w:val="0"/>
        </w:numPr>
        <w:spacing w:line="360" w:lineRule="auto"/>
        <w:ind w:left="173"/>
        <w:jc w:val="both"/>
        <w:rPr>
          <w:rFonts w:ascii="Times New Roman" w:hAnsi="Times New Roman"/>
          <w:b w:val="0"/>
          <w:rtl/>
        </w:rPr>
      </w:pPr>
      <w:r w:rsidRPr="6CC95483">
        <w:rPr>
          <w:rFonts w:ascii="Times New Roman" w:hAnsi="Times New Roman"/>
          <w:b w:val="0"/>
        </w:rPr>
        <w:t>The meeting took pla</w:t>
      </w:r>
      <w:r w:rsidR="00B944E4" w:rsidRPr="6CC95483">
        <w:rPr>
          <w:rFonts w:ascii="Times New Roman" w:hAnsi="Times New Roman"/>
          <w:b w:val="0"/>
        </w:rPr>
        <w:t>ce via Zoom Meeting on Sunday 2</w:t>
      </w:r>
      <w:r w:rsidR="3E76F76E" w:rsidRPr="6CC95483">
        <w:rPr>
          <w:rFonts w:ascii="Times New Roman" w:hAnsi="Times New Roman"/>
          <w:b w:val="0"/>
        </w:rPr>
        <w:t>1</w:t>
      </w:r>
      <w:r w:rsidR="000766F0" w:rsidRPr="6CC95483">
        <w:rPr>
          <w:rFonts w:ascii="Times New Roman" w:hAnsi="Times New Roman"/>
          <w:b w:val="0"/>
        </w:rPr>
        <w:t>/1/2023 it started around 9:00 P.M. and lasted about 30</w:t>
      </w:r>
      <w:r w:rsidRPr="6CC95483">
        <w:rPr>
          <w:rFonts w:ascii="Times New Roman" w:hAnsi="Times New Roman"/>
          <w:b w:val="0"/>
        </w:rPr>
        <w:t xml:space="preserve"> minutes.</w:t>
      </w:r>
    </w:p>
    <w:p w14:paraId="0E95CEA7" w14:textId="1B30E41A" w:rsidR="00B944E4" w:rsidRDefault="00B944E4" w:rsidP="006038D9">
      <w:pPr>
        <w:pStyle w:val="paragraph"/>
        <w:numPr>
          <w:ilvl w:val="0"/>
          <w:numId w:val="13"/>
        </w:numPr>
        <w:spacing w:before="0" w:beforeAutospacing="0" w:after="0" w:afterAutospacing="0"/>
        <w:ind w:left="0" w:firstLine="0"/>
        <w:jc w:val="both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Meeting </w:t>
      </w:r>
      <w:r w:rsidR="002F36D5">
        <w:rPr>
          <w:rStyle w:val="normaltextrun"/>
          <w:b/>
          <w:bCs/>
          <w:sz w:val="28"/>
          <w:szCs w:val="28"/>
        </w:rPr>
        <w:t>Minutes</w:t>
      </w:r>
      <w:r>
        <w:rPr>
          <w:rStyle w:val="normaltextrun"/>
          <w:b/>
          <w:bCs/>
          <w:sz w:val="28"/>
          <w:szCs w:val="28"/>
        </w:rPr>
        <w:t>: </w:t>
      </w:r>
      <w:r>
        <w:rPr>
          <w:rStyle w:val="eop"/>
          <w:b/>
          <w:bCs/>
          <w:sz w:val="28"/>
          <w:szCs w:val="28"/>
        </w:rPr>
        <w:t> </w:t>
      </w:r>
    </w:p>
    <w:p w14:paraId="732C57EB" w14:textId="77777777" w:rsidR="00B944E4" w:rsidRDefault="00B944E4" w:rsidP="00B944E4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</w:p>
    <w:p w14:paraId="24258C8D" w14:textId="074FFBB7" w:rsidR="00B944E4" w:rsidRDefault="00B944E4" w:rsidP="00B944E4">
      <w:pPr>
        <w:pStyle w:val="paragraph"/>
        <w:spacing w:before="0" w:beforeAutospacing="0" w:after="0" w:afterAutospacing="0"/>
        <w:ind w:left="165"/>
        <w:jc w:val="both"/>
        <w:textAlignment w:val="baseline"/>
        <w:rPr>
          <w:rStyle w:val="eop"/>
          <w:b/>
          <w:bCs/>
          <w:sz w:val="26"/>
          <w:szCs w:val="26"/>
        </w:rPr>
      </w:pPr>
      <w:r>
        <w:rPr>
          <w:rStyle w:val="normaltextrun"/>
          <w:b/>
          <w:bCs/>
          <w:sz w:val="26"/>
          <w:szCs w:val="26"/>
        </w:rPr>
        <w:t>1. Software Design Documents (SDD): </w:t>
      </w:r>
      <w:r>
        <w:rPr>
          <w:rStyle w:val="eop"/>
          <w:b/>
          <w:bCs/>
          <w:sz w:val="26"/>
          <w:szCs w:val="26"/>
        </w:rPr>
        <w:t> </w:t>
      </w:r>
    </w:p>
    <w:p w14:paraId="22785C25" w14:textId="77777777" w:rsidR="00B944E4" w:rsidRDefault="00B944E4" w:rsidP="00B944E4">
      <w:pPr>
        <w:pStyle w:val="paragraph"/>
        <w:spacing w:before="0" w:beforeAutospacing="0" w:after="0" w:afterAutospacing="0"/>
        <w:ind w:left="165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F8DB352" w14:textId="1FB3F490" w:rsidR="00B944E4" w:rsidRDefault="00B944E4" w:rsidP="00B944E4">
      <w:pPr>
        <w:pStyle w:val="paragraph"/>
        <w:spacing w:before="0" w:beforeAutospacing="0" w:after="0" w:afterAutospacing="0" w:line="360" w:lineRule="auto"/>
        <w:ind w:left="16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First, we specified and prepared an annotated template used to complete the Software Design Document (SDD). The template will achieve all the pre-listed outlines (in the lecture) and it will include the whole detail of the design. In addition, we have: </w:t>
      </w:r>
      <w:r>
        <w:rPr>
          <w:rStyle w:val="eop"/>
          <w:color w:val="000000"/>
        </w:rPr>
        <w:t> </w:t>
      </w:r>
    </w:p>
    <w:p w14:paraId="0A25302D" w14:textId="6B79BC41" w:rsidR="00B944E4" w:rsidRDefault="00B944E4" w:rsidP="006038D9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180" w:firstLine="0"/>
        <w:jc w:val="both"/>
        <w:textAlignment w:val="baseline"/>
      </w:pPr>
      <w:r>
        <w:rPr>
          <w:rStyle w:val="normaltextrun"/>
        </w:rPr>
        <w:t>Discuss the design of the software.</w:t>
      </w:r>
      <w:r>
        <w:rPr>
          <w:rStyle w:val="eop"/>
        </w:rPr>
        <w:t> </w:t>
      </w:r>
    </w:p>
    <w:p w14:paraId="4FB5EA97" w14:textId="21892BFC" w:rsidR="00B944E4" w:rsidRDefault="00B944E4" w:rsidP="006038D9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180" w:firstLine="0"/>
        <w:jc w:val="both"/>
        <w:textAlignment w:val="baseline"/>
      </w:pPr>
      <w:r>
        <w:rPr>
          <w:rStyle w:val="normaltextrun"/>
        </w:rPr>
        <w:t>Understand how the SDD written and review some examples.</w:t>
      </w:r>
      <w:r>
        <w:rPr>
          <w:rStyle w:val="eop"/>
        </w:rPr>
        <w:t> </w:t>
      </w:r>
    </w:p>
    <w:p w14:paraId="10F57E32" w14:textId="77777777" w:rsidR="00B944E4" w:rsidRDefault="00B944E4" w:rsidP="006038D9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ind w:left="180" w:firstLine="0"/>
        <w:jc w:val="both"/>
        <w:textAlignment w:val="baseline"/>
      </w:pPr>
      <w:r>
        <w:rPr>
          <w:rStyle w:val="normaltextrun"/>
        </w:rPr>
        <w:t>Assign tasks to each member of the group.</w:t>
      </w:r>
      <w:r>
        <w:rPr>
          <w:rStyle w:val="eop"/>
        </w:rPr>
        <w:t> </w:t>
      </w:r>
    </w:p>
    <w:p w14:paraId="34F707C0" w14:textId="1CFF3097" w:rsidR="00B944E4" w:rsidRDefault="00B944E4" w:rsidP="006038D9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180" w:firstLine="0"/>
        <w:jc w:val="both"/>
        <w:textAlignment w:val="baseline"/>
      </w:pPr>
      <w:r>
        <w:rPr>
          <w:rStyle w:val="normaltextrun"/>
        </w:rPr>
        <w:t>Create a templet in OneDrive for the SDD.</w:t>
      </w:r>
      <w:r>
        <w:rPr>
          <w:rStyle w:val="eop"/>
        </w:rPr>
        <w:t> </w:t>
      </w:r>
    </w:p>
    <w:p w14:paraId="43DE6BA8" w14:textId="0280083A" w:rsidR="3141D468" w:rsidRDefault="3141D468" w:rsidP="00B944E4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14:paraId="04C840C9" w14:textId="77777777" w:rsidR="00E321F5" w:rsidRDefault="00E321F5" w:rsidP="00B944E4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14:paraId="261F0B11" w14:textId="30E04F28" w:rsidR="00E321F5" w:rsidRDefault="00E321F5" w:rsidP="00E321F5">
      <w:pPr>
        <w:pStyle w:val="paragraph"/>
        <w:spacing w:before="0" w:beforeAutospacing="0" w:after="0" w:afterAutospacing="0" w:line="276" w:lineRule="auto"/>
        <w:ind w:left="165"/>
        <w:jc w:val="both"/>
        <w:textAlignment w:val="baseline"/>
        <w:rPr>
          <w:rStyle w:val="normaltextrun"/>
          <w:b/>
          <w:bCs/>
          <w:sz w:val="26"/>
          <w:szCs w:val="26"/>
        </w:rPr>
      </w:pPr>
      <w:r>
        <w:rPr>
          <w:rStyle w:val="normaltextrun"/>
          <w:b/>
          <w:bCs/>
          <w:sz w:val="26"/>
          <w:szCs w:val="26"/>
        </w:rPr>
        <w:lastRenderedPageBreak/>
        <w:t xml:space="preserve">2. </w:t>
      </w:r>
      <w:r w:rsidRPr="00E321F5">
        <w:rPr>
          <w:rStyle w:val="normaltextrun"/>
          <w:b/>
          <w:bCs/>
          <w:sz w:val="26"/>
          <w:szCs w:val="26"/>
        </w:rPr>
        <w:t>Task Allocation:</w:t>
      </w:r>
    </w:p>
    <w:p w14:paraId="28498B99" w14:textId="480EC70B" w:rsidR="00E321F5" w:rsidRPr="005E3364" w:rsidRDefault="00E321F5" w:rsidP="00E321F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</w:rPr>
      </w:pPr>
      <w:r w:rsidRPr="005E3364">
        <w:rPr>
          <w:rStyle w:val="normaltextrun"/>
        </w:rPr>
        <w:t>The task of preparing the SDD has been assigned for each member of the group as follows:</w:t>
      </w:r>
    </w:p>
    <w:p w14:paraId="615AF039" w14:textId="08A8A5E8" w:rsidR="00E321F5" w:rsidRPr="005E3364" w:rsidRDefault="00E321F5" w:rsidP="00E321F5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</w:rPr>
      </w:pPr>
      <w:r w:rsidRPr="005E3364">
        <w:rPr>
          <w:rStyle w:val="normaltextrun"/>
        </w:rPr>
        <w:t>Arwa: Introduction and System Overview.</w:t>
      </w:r>
    </w:p>
    <w:p w14:paraId="7160534F" w14:textId="61320882" w:rsidR="00E321F5" w:rsidRPr="005E3364" w:rsidRDefault="00E321F5" w:rsidP="00E321F5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</w:rPr>
      </w:pPr>
      <w:proofErr w:type="spellStart"/>
      <w:r w:rsidRPr="005E3364">
        <w:rPr>
          <w:rStyle w:val="normaltextrun"/>
        </w:rPr>
        <w:t>Hissah</w:t>
      </w:r>
      <w:proofErr w:type="spellEnd"/>
      <w:r w:rsidRPr="005E3364">
        <w:rPr>
          <w:rStyle w:val="normaltextrun"/>
        </w:rPr>
        <w:t>: System Architecture and component Design, and Data Design.</w:t>
      </w:r>
    </w:p>
    <w:p w14:paraId="577D5557" w14:textId="628AD0FB" w:rsidR="00E321F5" w:rsidRPr="005E3364" w:rsidRDefault="00E321F5" w:rsidP="00E321F5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</w:rPr>
      </w:pPr>
      <w:proofErr w:type="spellStart"/>
      <w:r w:rsidRPr="005E3364">
        <w:rPr>
          <w:rStyle w:val="normaltextrun"/>
        </w:rPr>
        <w:t>Munirah</w:t>
      </w:r>
      <w:proofErr w:type="spellEnd"/>
      <w:r w:rsidRPr="005E3364">
        <w:rPr>
          <w:rStyle w:val="normaltextrun"/>
        </w:rPr>
        <w:t>: Design Details and Human Interface Design.</w:t>
      </w:r>
    </w:p>
    <w:p w14:paraId="4FF17063" w14:textId="6BA2EDCB" w:rsidR="3141D468" w:rsidRPr="005E3364" w:rsidRDefault="005E3364" w:rsidP="005E3364">
      <w:pPr>
        <w:pStyle w:val="ListNumber2"/>
        <w:numPr>
          <w:ilvl w:val="1"/>
          <w:numId w:val="0"/>
        </w:numPr>
        <w:rPr>
          <w:rFonts w:ascii="Times New Roman" w:hAnsi="Times New Roman"/>
        </w:rPr>
      </w:pPr>
      <w:r w:rsidRPr="005E3364">
        <w:rPr>
          <w:rFonts w:ascii="Times New Roman" w:hAnsi="Times New Roman"/>
        </w:rPr>
        <w:t xml:space="preserve">After accomplishing all tasks of SDD, we started working on the UI Design. </w:t>
      </w:r>
      <w:r w:rsidRPr="005E3364">
        <w:rPr>
          <w:rFonts w:ascii="Times New Roman" w:hAnsi="Times New Roman"/>
          <w:i/>
          <w:iCs/>
        </w:rPr>
        <w:t>Figma</w:t>
      </w:r>
      <w:r w:rsidRPr="005E3364">
        <w:rPr>
          <w:rFonts w:ascii="Times New Roman" w:hAnsi="Times New Roman"/>
        </w:rPr>
        <w:t xml:space="preserve"> software has been used for that purpose and all team members collaborate enthusiastically.</w:t>
      </w:r>
    </w:p>
    <w:sectPr w:rsidR="3141D468" w:rsidRPr="005E3364" w:rsidSect="005F25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4B6DA" w14:textId="77777777" w:rsidR="00173422" w:rsidRDefault="00173422" w:rsidP="001E7D29">
      <w:pPr>
        <w:spacing w:after="0" w:line="240" w:lineRule="auto"/>
      </w:pPr>
      <w:r>
        <w:separator/>
      </w:r>
    </w:p>
  </w:endnote>
  <w:endnote w:type="continuationSeparator" w:id="0">
    <w:p w14:paraId="0372729D" w14:textId="77777777" w:rsidR="00173422" w:rsidRDefault="0017342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9381" w14:textId="77777777" w:rsidR="00A24ADC" w:rsidRDefault="00A24A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141D468" w14:paraId="08917448" w14:textId="77777777" w:rsidTr="3141D468">
      <w:trPr>
        <w:trHeight w:val="300"/>
      </w:trPr>
      <w:tc>
        <w:tcPr>
          <w:tcW w:w="3360" w:type="dxa"/>
        </w:tcPr>
        <w:p w14:paraId="63D03B73" w14:textId="77F68B39" w:rsidR="3141D468" w:rsidRDefault="3141D468" w:rsidP="3141D468">
          <w:pPr>
            <w:pStyle w:val="Header"/>
            <w:ind w:left="-115"/>
          </w:pPr>
        </w:p>
      </w:tc>
      <w:tc>
        <w:tcPr>
          <w:tcW w:w="3360" w:type="dxa"/>
        </w:tcPr>
        <w:p w14:paraId="50471C5C" w14:textId="5AF72606" w:rsidR="3141D468" w:rsidRDefault="3141D468" w:rsidP="3141D468">
          <w:pPr>
            <w:pStyle w:val="Header"/>
            <w:jc w:val="center"/>
          </w:pPr>
        </w:p>
      </w:tc>
      <w:tc>
        <w:tcPr>
          <w:tcW w:w="3360" w:type="dxa"/>
        </w:tcPr>
        <w:p w14:paraId="3978D0E0" w14:textId="3895A41B" w:rsidR="3141D468" w:rsidRDefault="3141D468" w:rsidP="3141D468">
          <w:pPr>
            <w:pStyle w:val="Header"/>
            <w:ind w:right="-115"/>
            <w:jc w:val="right"/>
          </w:pPr>
        </w:p>
      </w:tc>
    </w:tr>
  </w:tbl>
  <w:p w14:paraId="52A6EAAA" w14:textId="57879878" w:rsidR="3141D468" w:rsidRDefault="3141D468" w:rsidP="3141D4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141D468" w14:paraId="1EEF8E7C" w14:textId="77777777" w:rsidTr="3141D468">
      <w:trPr>
        <w:trHeight w:val="300"/>
      </w:trPr>
      <w:tc>
        <w:tcPr>
          <w:tcW w:w="3360" w:type="dxa"/>
        </w:tcPr>
        <w:p w14:paraId="1A2AF5E8" w14:textId="57F451A6" w:rsidR="3141D468" w:rsidRDefault="3141D468" w:rsidP="3141D468">
          <w:pPr>
            <w:pStyle w:val="Header"/>
            <w:ind w:left="-115"/>
          </w:pPr>
        </w:p>
      </w:tc>
      <w:tc>
        <w:tcPr>
          <w:tcW w:w="3360" w:type="dxa"/>
        </w:tcPr>
        <w:p w14:paraId="589E7109" w14:textId="745FE74F" w:rsidR="3141D468" w:rsidRDefault="3141D468" w:rsidP="3141D468">
          <w:pPr>
            <w:pStyle w:val="Header"/>
            <w:jc w:val="center"/>
          </w:pPr>
        </w:p>
      </w:tc>
      <w:tc>
        <w:tcPr>
          <w:tcW w:w="3360" w:type="dxa"/>
        </w:tcPr>
        <w:p w14:paraId="7E367977" w14:textId="4A47870B" w:rsidR="3141D468" w:rsidRDefault="3141D468" w:rsidP="3141D468">
          <w:pPr>
            <w:pStyle w:val="Header"/>
            <w:ind w:right="-115"/>
            <w:jc w:val="right"/>
          </w:pPr>
        </w:p>
      </w:tc>
    </w:tr>
  </w:tbl>
  <w:p w14:paraId="02D565B9" w14:textId="451253A6" w:rsidR="3141D468" w:rsidRDefault="3141D468" w:rsidP="3141D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D3D6A" w14:textId="77777777" w:rsidR="00173422" w:rsidRDefault="00173422" w:rsidP="001E7D29">
      <w:pPr>
        <w:spacing w:after="0" w:line="240" w:lineRule="auto"/>
      </w:pPr>
      <w:r>
        <w:separator/>
      </w:r>
    </w:p>
  </w:footnote>
  <w:footnote w:type="continuationSeparator" w:id="0">
    <w:p w14:paraId="0B6534CC" w14:textId="77777777" w:rsidR="00173422" w:rsidRDefault="0017342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D3D5B" w14:textId="77777777" w:rsidR="00A24ADC" w:rsidRDefault="00A24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51189" w14:textId="77777777" w:rsidR="002E4F42" w:rsidRDefault="002E4F42" w:rsidP="005F25B0">
    <w:pPr>
      <w:pStyle w:val="Header"/>
    </w:pPr>
    <w:r w:rsidRPr="00084752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B1D487" wp14:editId="2F17CA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9" name="Group 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8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 xmlns:adec="http://schemas.microsoft.com/office/drawing/2017/decorative" xmlns:a="http://schemas.openxmlformats.org/drawingml/2006/main">
          <w:pict>
            <v:group id="Group 29" style="position:absolute;margin-left:0;margin-top:0;width:595pt;height:855.55pt;z-index:-251657216;mso-width-percent:1000;mso-height-percent:1016;mso-position-horizontal:center;mso-position-horizontal-relative:page;mso-position-vertical:center;mso-position-vertical-relative:page;mso-width-percent:1000;mso-height-percent:1016" coordsize="75568,108657" o:spid="_x0000_s1026" w14:anchorId="1B3872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">
              <v:shape id="Freeform: Shape 8" style="position:absolute;left:41201;width:34367;height:8964;visibility:visible;mso-wrap-style:square;v-text-anchor:middle" coordsize="3436678,896496" o:spid="_x0000_s1027" fillcolor="#004c92 [3215]" stroked="f" path="m3429208,12451r,876575l497239,889026,12452,12451r341675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>
                <v:stroke joinstyle="miter"/>
                <v:path arrowok="t" o:connecttype="custom" o:connectlocs="3429209,12451;3429209,889027;497239,889027;12452,12451" o:connectangles="0,0,0,0"/>
              </v:shape>
              <v:shape id="Freeform: Shape 9" style="position:absolute;top:6562;width:35196;height:8965;visibility:visible;mso-wrap-style:square;v-text-anchor:middle" coordsize="3519690,896496" o:spid="_x0000_s1028" fillcolor="#004c92 [3215]" stroked="f" path="m12452,890686r,-878235l3030752,12451r484788,878235l12452,8906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>
                <v:stroke joinstyle="miter"/>
                <v:path arrowok="t" o:connecttype="custom" o:connectlocs="12452,890687;12452,12451;3030752,12451;3515540,890687" o:connectangles="0,0,0,0"/>
              </v:shape>
              <v:shape id="Freeform: Shape 12" style="position:absolute;left:33994;top:98862;width:9125;height:9792;visibility:visible;mso-wrap-style:square;v-text-anchor:middle" coordsize="913127,979505" o:spid="_x0000_s1029" fillcolor="#58b6c0 [3205]" stroked="f" path="m12452,981997l575270,12451r330386,l342838,981997r-3303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>
                <v:stroke joinstyle="miter"/>
                <v:path arrowok="t" o:connecttype="custom" o:connectlocs="12443,981661;574872,12447;905029,12447;342601,981661" o:connectangles="0,0,0,0"/>
              </v:shape>
              <v:shape id="Freeform: Shape 13" style="position:absolute;left:28292;top:98862;width:9131;height:9795;visibility:visible;mso-wrap-style:square;v-text-anchor:middle" coordsize="913127,979505" o:spid="_x0000_s1030" fillcolor="#58b6c0 [3205]" stroked="f" path="m12452,981997l570289,12451r330386,l342838,981997r-3303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>
                <v:stroke joinstyle="miter"/>
                <v:path arrowok="t" o:connecttype="custom" o:connectlocs="12452,981998;570289,12451;900675,12451;342838,981998" o:connectangles="0,0,0,0"/>
              </v:shape>
              <v:shape id="Freeform: Shape 14" style="position:absolute;left:40341;top:98862;width:35197;height:8965;visibility:visible;mso-wrap-style:square;v-text-anchor:middle" coordsize="3519690,896496" o:spid="_x0000_s1031" fillcolor="#004c92 [3215]" stroked="f" path="m3515540,889026r,-876575l497239,12451,12452,889026r35030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>
                <v:stroke joinstyle="miter"/>
                <v:path arrowok="t" o:connecttype="custom" o:connectlocs="3515540,889027;3515540,12451;497239,12451;12452,889027" o:connectangles="0,0,0,0"/>
              </v:shape>
              <v:shape id="Freeform: Shape 8" style="position:absolute;left:28722;width:12173;height:15424;visibility:visible;mso-wrap-style:square;v-text-anchor:middle" coordsize="1217675,1542668" o:spid="_x0000_s1032" fillcolor="#58b6c0 [3205]" stroked="f" path="m,l330287,r887388,1542668l888533,154266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>
                <v:stroke joinstyle="miter"/>
                <v:path arrowok="t" o:connecttype="custom" o:connectlocs="0,0;330184,0;1217295,1542415;888256,1542415;0,0" o:connectangles="0,0,0,0,0"/>
              </v:shape>
              <v:shape id="Freeform: Shape 7" style="position:absolute;left:34747;width:12251;height:15426;visibility:visible;mso-wrap-style:square;v-text-anchor:middle" coordsize="1225138,1542664" o:spid="_x0000_s1033" fillcolor="#58b6c0 [3205]" stroked="f" path="m,l330265,r894873,1542664l895208,154266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600" w:firstRow="0" w:lastRow="0" w:firstColumn="0" w:lastColumn="0" w:noHBand="1" w:noVBand="1"/>
    </w:tblPr>
    <w:tblGrid>
      <w:gridCol w:w="6660"/>
      <w:gridCol w:w="3420"/>
    </w:tblGrid>
    <w:tr w:rsidR="005F25B0" w14:paraId="0A37501D" w14:textId="77777777" w:rsidTr="002007B1">
      <w:tc>
        <w:tcPr>
          <w:tcW w:w="6660" w:type="dxa"/>
        </w:tcPr>
        <w:p w14:paraId="5DAB6C7B" w14:textId="68CCB607" w:rsidR="005F25B0" w:rsidRPr="00AE5CE6" w:rsidRDefault="005F25B0" w:rsidP="005F25B0">
          <w:pPr>
            <w:ind w:left="0"/>
            <w:rPr>
              <w:rFonts w:asciiTheme="majorBidi" w:hAnsiTheme="majorBidi" w:cstheme="majorBidi"/>
              <w:sz w:val="20"/>
              <w:szCs w:val="32"/>
            </w:rPr>
          </w:pPr>
        </w:p>
      </w:tc>
      <w:tc>
        <w:tcPr>
          <w:tcW w:w="3420" w:type="dxa"/>
          <w:shd w:val="clear" w:color="auto" w:fill="auto"/>
        </w:tcPr>
        <w:p w14:paraId="02EB378F" w14:textId="18597F85" w:rsidR="005F25B0" w:rsidRPr="00AE5CE6" w:rsidRDefault="00A24ADC" w:rsidP="00AE5CE6">
          <w:pPr>
            <w:pStyle w:val="LocationDateTime"/>
            <w:framePr w:wrap="around"/>
            <w:rPr>
              <w:rFonts w:asciiTheme="majorBidi" w:hAnsiTheme="majorBidi" w:cstheme="majorBidi"/>
              <w:sz w:val="20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1B7E66" wp14:editId="0D769571">
                    <wp:simplePos x="0" y="0"/>
                    <wp:positionH relativeFrom="column">
                      <wp:posOffset>-208280</wp:posOffset>
                    </wp:positionH>
                    <wp:positionV relativeFrom="paragraph">
                      <wp:posOffset>152400</wp:posOffset>
                    </wp:positionV>
                    <wp:extent cx="2622550" cy="723900"/>
                    <wp:effectExtent l="19050" t="19050" r="25400" b="19050"/>
                    <wp:wrapNone/>
                    <wp:docPr id="10" name="مربع نص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22550" cy="7239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5E48CAF" w14:textId="0AE099E4" w:rsidR="00D30DBE" w:rsidRPr="00E52057" w:rsidRDefault="00426A8B" w:rsidP="00D30DBE">
                                <w:pPr>
                                  <w:spacing w:line="240" w:lineRule="auto"/>
                                  <w:ind w:left="0"/>
                                  <w:jc w:val="both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E52057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Software Engineering a</w:t>
                                </w:r>
                                <w:r w:rsidR="00E52057" w:rsidRPr="00E52057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nd Knowledge Engineering CSC606.</w:t>
                                </w:r>
                              </w:p>
                              <w:p w14:paraId="7E401842" w14:textId="18AB9E32" w:rsidR="00426A8B" w:rsidRPr="00E52057" w:rsidRDefault="00426A8B" w:rsidP="00D30DBE">
                                <w:pPr>
                                  <w:spacing w:line="240" w:lineRule="auto"/>
                                  <w:ind w:left="0"/>
                                  <w:jc w:val="both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E52057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 xml:space="preserve">Instructor: Dr. Faisal </w:t>
                                </w:r>
                                <w:proofErr w:type="spellStart"/>
                                <w:r w:rsidRPr="00E52057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Alhwikem</w:t>
                                </w:r>
                                <w:proofErr w:type="spellEnd"/>
                                <w:r w:rsidR="00E52057" w:rsidRPr="00E52057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  <w:p w14:paraId="72A3D3EC" w14:textId="77777777" w:rsidR="00426A8B" w:rsidRPr="00426A8B" w:rsidRDefault="00426A8B" w:rsidP="00426A8B">
                                <w:pP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1B7E66"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10" o:spid="_x0000_s1026" type="#_x0000_t202" style="position:absolute;left:0;text-align:left;margin-left:-16.4pt;margin-top:12pt;width:206.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" filled="f" strokecolor="white [3212]" strokeweight="3pt">
                    <v:textbox>
                      <w:txbxContent>
                        <w:p w14:paraId="55E48CAF" w14:textId="0AE099E4" w:rsidR="00D30DBE" w:rsidRPr="00E52057" w:rsidRDefault="00426A8B" w:rsidP="00D30DBE">
                          <w:pPr>
                            <w:spacing w:line="240" w:lineRule="auto"/>
                            <w:ind w:left="0"/>
                            <w:jc w:val="both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  <w:t>Software Engineering a</w:t>
                          </w:r>
                          <w:r w:rsidR="00E52057" w:rsidRP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  <w:t>nd Knowledge Engineering CSC606.</w:t>
                          </w:r>
                        </w:p>
                        <w:p w14:paraId="7E401842" w14:textId="18AB9E32" w:rsidR="00426A8B" w:rsidRPr="00E52057" w:rsidRDefault="00426A8B" w:rsidP="00D30DBE">
                          <w:pPr>
                            <w:spacing w:line="240" w:lineRule="auto"/>
                            <w:ind w:left="0"/>
                            <w:jc w:val="both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  <w:t xml:space="preserve">Instructor: Dr. Faisal </w:t>
                          </w:r>
                          <w:proofErr w:type="spellStart"/>
                          <w:r w:rsidRP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  <w:t>Alhwikem</w:t>
                          </w:r>
                          <w:proofErr w:type="spellEnd"/>
                          <w:r w:rsidR="00E52057" w:rsidRP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  <w:t>.</w:t>
                          </w:r>
                        </w:p>
                        <w:p w14:paraId="72A3D3EC" w14:textId="77777777" w:rsidR="00426A8B" w:rsidRPr="00426A8B" w:rsidRDefault="00426A8B" w:rsidP="00426A8B">
                          <w:pP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5F25B0" w14:paraId="6A05A809" w14:textId="77777777" w:rsidTr="002007B1">
      <w:trPr>
        <w:trHeight w:val="864"/>
      </w:trPr>
      <w:tc>
        <w:tcPr>
          <w:tcW w:w="6660" w:type="dxa"/>
          <w:tcMar>
            <w:left w:w="0" w:type="dxa"/>
            <w:right w:w="115" w:type="dxa"/>
          </w:tcMar>
          <w:vAlign w:val="center"/>
        </w:tcPr>
        <w:p w14:paraId="5A39BBE3" w14:textId="107016AB" w:rsidR="005F25B0" w:rsidRDefault="00A24ADC" w:rsidP="005F25B0">
          <w:pPr>
            <w:pStyle w:val="Header"/>
          </w:pPr>
          <w:r>
            <w:rPr>
              <w:rFonts w:ascii="Times New Roman" w:hAnsi="Times New Roman"/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2B26AE8" wp14:editId="72A06D59">
                    <wp:simplePos x="0" y="0"/>
                    <wp:positionH relativeFrom="column">
                      <wp:posOffset>-312420</wp:posOffset>
                    </wp:positionH>
                    <wp:positionV relativeFrom="paragraph">
                      <wp:posOffset>-498475</wp:posOffset>
                    </wp:positionV>
                    <wp:extent cx="2057400" cy="635000"/>
                    <wp:effectExtent l="0" t="0" r="0" b="0"/>
                    <wp:wrapNone/>
                    <wp:docPr id="4" name="مربع نص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7400" cy="635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046FA4" w14:textId="77777777" w:rsidR="00A24ADC" w:rsidRDefault="00A24ADC" w:rsidP="00A24ADC">
                                <w:pPr>
                                  <w:ind w:left="0"/>
                                  <w:jc w:val="both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09BDC7" wp14:editId="2734312B">
                                      <wp:extent cx="1821299" cy="539750"/>
                                      <wp:effectExtent l="0" t="0" r="7620" b="0"/>
                                      <wp:docPr id="2" name="صورة 2" descr="ملف:Qassim University logo.svg - ويكيبيديا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ملف:Qassim University logo.svg - ويكيبيديا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39435" cy="545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B26AE8" id="مربع نص 4" o:spid="_x0000_s1027" type="#_x0000_t202" style="position:absolute;margin-left:-24.6pt;margin-top:-39.25pt;width:162pt;height:5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" filled="f" stroked="f" strokeweight=".5pt">
                    <v:textbox>
                      <w:txbxContent>
                        <w:p w14:paraId="41046FA4" w14:textId="77777777" w:rsidR="00A24ADC" w:rsidRDefault="00A24ADC" w:rsidP="00A24ADC">
                          <w:pPr>
                            <w:ind w:left="0"/>
                            <w:jc w:val="both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09BDC7" wp14:editId="2734312B">
                                <wp:extent cx="1821299" cy="539750"/>
                                <wp:effectExtent l="0" t="0" r="7620" b="0"/>
                                <wp:docPr id="2" name="صورة 2" descr="ملف:Qassim University logo.svg - ويكيبيديا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ملف:Qassim University logo.svg - ويكيبيديا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39435" cy="545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420" w:type="dxa"/>
          <w:vAlign w:val="center"/>
        </w:tcPr>
        <w:p w14:paraId="41C8F396" w14:textId="070D572C" w:rsidR="005F25B0" w:rsidRDefault="005F25B0" w:rsidP="005F25B0">
          <w:pPr>
            <w:pStyle w:val="Header"/>
          </w:pPr>
        </w:p>
      </w:tc>
    </w:tr>
  </w:tbl>
  <w:p w14:paraId="76DE142A" w14:textId="32D2FB5E" w:rsidR="005F25B0" w:rsidRDefault="00A24A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B24193" wp14:editId="63021253">
              <wp:simplePos x="0" y="0"/>
              <wp:positionH relativeFrom="column">
                <wp:posOffset>-496570</wp:posOffset>
              </wp:positionH>
              <wp:positionV relativeFrom="paragraph">
                <wp:posOffset>97790</wp:posOffset>
              </wp:positionV>
              <wp:extent cx="2774315" cy="406400"/>
              <wp:effectExtent l="19050" t="19050" r="26035" b="12700"/>
              <wp:wrapNone/>
              <wp:docPr id="1" name="مربع ن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315" cy="406400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BBE37A8" w14:textId="73BC195B" w:rsidR="00190F13" w:rsidRPr="00E52057" w:rsidRDefault="00E52057" w:rsidP="00E52057">
                          <w:pPr>
                            <w:ind w:left="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34"/>
                              <w:szCs w:val="34"/>
                            </w:rPr>
                            <w:t>Academic Advisor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B24193" id="مربع نص 1" o:spid="_x0000_s1028" type="#_x0000_t202" style="position:absolute;margin-left:-39.1pt;margin-top:7.7pt;width:218.45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" filled="f" strokecolor="white [3212]" strokeweight="3pt">
              <v:textbox>
                <w:txbxContent>
                  <w:p w14:paraId="5BBE37A8" w14:textId="73BC195B" w:rsidR="00190F13" w:rsidRPr="00E52057" w:rsidRDefault="00E52057" w:rsidP="00E52057">
                    <w:pPr>
                      <w:ind w:left="0"/>
                      <w:jc w:val="center"/>
                      <w:rPr>
                        <w:rFonts w:asciiTheme="majorBidi" w:hAnsiTheme="majorBidi" w:cstheme="majorBidi"/>
                        <w:color w:val="FFFFFF" w:themeColor="background1"/>
                        <w:sz w:val="34"/>
                        <w:szCs w:val="34"/>
                      </w:rPr>
                    </w:pPr>
                    <w:r w:rsidRPr="00E52057">
                      <w:rPr>
                        <w:rFonts w:asciiTheme="majorBidi" w:hAnsiTheme="majorBidi" w:cstheme="majorBidi"/>
                        <w:color w:val="FFFFFF" w:themeColor="background1"/>
                        <w:sz w:val="34"/>
                        <w:szCs w:val="34"/>
                      </w:rPr>
                      <w:t>Academic Advisor Software</w:t>
                    </w:r>
                  </w:p>
                </w:txbxContent>
              </v:textbox>
            </v:shape>
          </w:pict>
        </mc:Fallback>
      </mc:AlternateContent>
    </w:r>
    <w:r w:rsidR="00426A8B" w:rsidRPr="00084752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6019A4" wp14:editId="6592B287">
              <wp:simplePos x="0" y="0"/>
              <wp:positionH relativeFrom="page">
                <wp:posOffset>0</wp:posOffset>
              </wp:positionH>
              <wp:positionV relativeFrom="page">
                <wp:posOffset>154940</wp:posOffset>
              </wp:positionV>
              <wp:extent cx="7556500" cy="10865485"/>
              <wp:effectExtent l="0" t="0" r="1905" b="13970"/>
              <wp:wrapNone/>
              <wp:docPr id="22" name="Group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23" name="Freeform: Shape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reeform: Shape 25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reeform: Shape 26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reeform: Shape 30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<w:pict>
            <v:group id="Group 22" style="position:absolute;margin-left:0;margin-top:12.2pt;width:595pt;height:855.55pt;z-index:-251655168;mso-position-horizontal-relative:page;mso-position-vertical-relative:page" coordsize="75568,108657" o:spid="_x0000_s1026" w14:anchorId="138FD5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">
              <v:shape id="Freeform: Shape 23" style="position:absolute;left:41201;width:34367;height:8964;visibility:visible;mso-wrap-style:square;v-text-anchor:middle" coordsize="3436678,896496" o:spid="_x0000_s1027" fillcolor="#004c92 [3215]" stroked="f" path="m3429208,12451r,876575l497239,889026,12452,12451r341675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">
                <v:stroke joinstyle="miter"/>
                <v:path arrowok="t" o:connecttype="custom" o:connectlocs="3429209,12451;3429209,889027;497239,889027;12452,12451" o:connectangles="0,0,0,0"/>
              </v:shape>
              <v:shape id="Freeform: Shape 24" style="position:absolute;top:6562;width:35196;height:8965;visibility:visible;mso-wrap-style:square;v-text-anchor:middle" coordsize="3519690,896496" o:spid="_x0000_s1028" fillcolor="#004c92 [3215]" stroked="f" path="m12452,890686r,-878235l3030752,12451r484788,878235l12452,8906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">
                <v:stroke joinstyle="miter"/>
                <v:path arrowok="t" o:connecttype="custom" o:connectlocs="12452,890687;12452,12451;3030752,12451;3515540,890687" o:connectangles="0,0,0,0"/>
              </v:shape>
              <v:shape id="Freeform: Shape 25" style="position:absolute;left:33994;top:98862;width:9125;height:9792;visibility:visible;mso-wrap-style:square;v-text-anchor:middle" coordsize="913127,979505" o:spid="_x0000_s1029" fillcolor="#58b6c0 [3205]" stroked="f" path="m12452,981997l575270,12451r330386,l342838,981997r-3303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">
                <v:stroke joinstyle="miter"/>
                <v:path arrowok="t" o:connecttype="custom" o:connectlocs="12443,981661;574872,12447;905029,12447;342601,981661" o:connectangles="0,0,0,0"/>
              </v:shape>
              <v:shape id="Freeform: Shape 26" style="position:absolute;left:28292;top:98862;width:9131;height:9795;visibility:visible;mso-wrap-style:square;v-text-anchor:middle" coordsize="913127,979505" o:spid="_x0000_s1030" fillcolor="#58b6c0 [3205]" stroked="f" path="m12452,981997l570289,12451r330386,l342838,981997r-3303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">
                <v:stroke joinstyle="miter"/>
                <v:path arrowok="t" o:connecttype="custom" o:connectlocs="12452,981998;570289,12451;900675,12451;342838,981998" o:connectangles="0,0,0,0"/>
              </v:shape>
              <v:shape id="Freeform: Shape 30" style="position:absolute;left:40341;top:98862;width:35197;height:8965;visibility:visible;mso-wrap-style:square;v-text-anchor:middle" coordsize="3519690,896496" o:spid="_x0000_s1031" fillcolor="#004c92 [3215]" stroked="f" path="m3515540,889026r,-876575l497239,12451,12452,889026r35030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">
                <v:stroke joinstyle="miter"/>
                <v:path arrowok="t" o:connecttype="custom" o:connectlocs="3515540,889027;3515540,12451;497239,12451;12452,889027" o:connectangles="0,0,0,0"/>
              </v:shape>
              <v:shape id="Freeform: Shape 8" style="position:absolute;left:28722;width:12173;height:15424;visibility:visible;mso-wrap-style:square;v-text-anchor:middle" coordsize="1217675,1542668" o:spid="_x0000_s1032" fillcolor="#58b6c0 [3205]" stroked="f" path="m,l330287,r887388,1542668l888533,154266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">
                <v:stroke joinstyle="miter"/>
                <v:path arrowok="t" o:connecttype="custom" o:connectlocs="0,0;330184,0;1217295,1542415;888256,1542415;0,0" o:connectangles="0,0,0,0,0"/>
              </v:shape>
              <v:shape id="Freeform: Shape 7" style="position:absolute;left:34747;width:12251;height:15426;visibility:visible;mso-wrap-style:square;v-text-anchor:middle" coordsize="1225138,1542664" o:spid="_x0000_s1033" fillcolor="#58b6c0 [3205]" stroked="f" path="m,l330265,r894873,1542664l895208,154266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996ADC"/>
    <w:multiLevelType w:val="hybridMultilevel"/>
    <w:tmpl w:val="9C84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A2254"/>
    <w:multiLevelType w:val="multilevel"/>
    <w:tmpl w:val="535C6E2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43350B90"/>
    <w:multiLevelType w:val="multilevel"/>
    <w:tmpl w:val="A2EE0B2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A40D39"/>
    <w:multiLevelType w:val="multilevel"/>
    <w:tmpl w:val="DDB87C3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760A97"/>
    <w:multiLevelType w:val="multilevel"/>
    <w:tmpl w:val="E0ACBA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7067694"/>
    <w:multiLevelType w:val="multilevel"/>
    <w:tmpl w:val="AAE0BF0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469769">
    <w:abstractNumId w:val="7"/>
  </w:num>
  <w:num w:numId="2" w16cid:durableId="1814446265">
    <w:abstractNumId w:val="6"/>
  </w:num>
  <w:num w:numId="3" w16cid:durableId="855733278">
    <w:abstractNumId w:val="5"/>
  </w:num>
  <w:num w:numId="4" w16cid:durableId="12265012">
    <w:abstractNumId w:val="4"/>
  </w:num>
  <w:num w:numId="5" w16cid:durableId="1470049225">
    <w:abstractNumId w:val="3"/>
  </w:num>
  <w:num w:numId="6" w16cid:durableId="2023431743">
    <w:abstractNumId w:val="2"/>
  </w:num>
  <w:num w:numId="7" w16cid:durableId="882863021">
    <w:abstractNumId w:val="1"/>
  </w:num>
  <w:num w:numId="8" w16cid:durableId="1248418042">
    <w:abstractNumId w:val="0"/>
  </w:num>
  <w:num w:numId="9" w16cid:durableId="1525829634">
    <w:abstractNumId w:val="11"/>
  </w:num>
  <w:num w:numId="10" w16cid:durableId="317803081">
    <w:abstractNumId w:val="8"/>
  </w:num>
  <w:num w:numId="11" w16cid:durableId="1237132059">
    <w:abstractNumId w:val="14"/>
  </w:num>
  <w:num w:numId="12" w16cid:durableId="1644650710">
    <w:abstractNumId w:val="16"/>
  </w:num>
  <w:num w:numId="13" w16cid:durableId="882523516">
    <w:abstractNumId w:val="13"/>
  </w:num>
  <w:num w:numId="14" w16cid:durableId="1709407395">
    <w:abstractNumId w:val="15"/>
  </w:num>
  <w:num w:numId="15" w16cid:durableId="335773216">
    <w:abstractNumId w:val="10"/>
  </w:num>
  <w:num w:numId="16" w16cid:durableId="602806407">
    <w:abstractNumId w:val="12"/>
  </w:num>
  <w:num w:numId="17" w16cid:durableId="31149689">
    <w:abstractNumId w:val="17"/>
  </w:num>
  <w:num w:numId="18" w16cid:durableId="613094812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81E"/>
    <w:rsid w:val="0000418E"/>
    <w:rsid w:val="00016839"/>
    <w:rsid w:val="00042FB3"/>
    <w:rsid w:val="00057671"/>
    <w:rsid w:val="000766F0"/>
    <w:rsid w:val="00084752"/>
    <w:rsid w:val="00086540"/>
    <w:rsid w:val="000D4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3422"/>
    <w:rsid w:val="001746FC"/>
    <w:rsid w:val="00190F13"/>
    <w:rsid w:val="00193653"/>
    <w:rsid w:val="001A6AC0"/>
    <w:rsid w:val="001C329C"/>
    <w:rsid w:val="001E7D29"/>
    <w:rsid w:val="002007B1"/>
    <w:rsid w:val="00222713"/>
    <w:rsid w:val="002404F5"/>
    <w:rsid w:val="00257082"/>
    <w:rsid w:val="00275260"/>
    <w:rsid w:val="00276FA1"/>
    <w:rsid w:val="002854A4"/>
    <w:rsid w:val="00285B87"/>
    <w:rsid w:val="00291B4A"/>
    <w:rsid w:val="002C3D7E"/>
    <w:rsid w:val="002E4F42"/>
    <w:rsid w:val="002F36D5"/>
    <w:rsid w:val="002F76DA"/>
    <w:rsid w:val="0032131A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30D9"/>
    <w:rsid w:val="00426A8B"/>
    <w:rsid w:val="00450670"/>
    <w:rsid w:val="004701E1"/>
    <w:rsid w:val="004724BD"/>
    <w:rsid w:val="00477352"/>
    <w:rsid w:val="00491C23"/>
    <w:rsid w:val="004B0322"/>
    <w:rsid w:val="004B5C09"/>
    <w:rsid w:val="004E227E"/>
    <w:rsid w:val="00500DD1"/>
    <w:rsid w:val="00521AE3"/>
    <w:rsid w:val="00535B54"/>
    <w:rsid w:val="00554276"/>
    <w:rsid w:val="00564D17"/>
    <w:rsid w:val="00570173"/>
    <w:rsid w:val="005D3902"/>
    <w:rsid w:val="005E0ED9"/>
    <w:rsid w:val="005E3364"/>
    <w:rsid w:val="005F25B0"/>
    <w:rsid w:val="006038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481E"/>
    <w:rsid w:val="006D5463"/>
    <w:rsid w:val="006E015E"/>
    <w:rsid w:val="006F03D4"/>
    <w:rsid w:val="00700B1F"/>
    <w:rsid w:val="007257E9"/>
    <w:rsid w:val="00740105"/>
    <w:rsid w:val="00744B1E"/>
    <w:rsid w:val="00756AD4"/>
    <w:rsid w:val="00756D9C"/>
    <w:rsid w:val="007619BD"/>
    <w:rsid w:val="00771C24"/>
    <w:rsid w:val="00774A61"/>
    <w:rsid w:val="00781863"/>
    <w:rsid w:val="00792701"/>
    <w:rsid w:val="007D5836"/>
    <w:rsid w:val="007F34A4"/>
    <w:rsid w:val="008063E6"/>
    <w:rsid w:val="00815563"/>
    <w:rsid w:val="008240DA"/>
    <w:rsid w:val="008429E5"/>
    <w:rsid w:val="00867EA4"/>
    <w:rsid w:val="008804F3"/>
    <w:rsid w:val="00880C14"/>
    <w:rsid w:val="00897D88"/>
    <w:rsid w:val="008A0319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921B8"/>
    <w:rsid w:val="009924CF"/>
    <w:rsid w:val="009B66A9"/>
    <w:rsid w:val="009D4984"/>
    <w:rsid w:val="009D6901"/>
    <w:rsid w:val="009F4E19"/>
    <w:rsid w:val="00A07662"/>
    <w:rsid w:val="00A1006B"/>
    <w:rsid w:val="00A1301C"/>
    <w:rsid w:val="00A21B71"/>
    <w:rsid w:val="00A2275B"/>
    <w:rsid w:val="00A24ADC"/>
    <w:rsid w:val="00A25111"/>
    <w:rsid w:val="00A3439E"/>
    <w:rsid w:val="00A3737E"/>
    <w:rsid w:val="00A37F9E"/>
    <w:rsid w:val="00A40085"/>
    <w:rsid w:val="00A47DF6"/>
    <w:rsid w:val="00A60E11"/>
    <w:rsid w:val="00A63D35"/>
    <w:rsid w:val="00A90867"/>
    <w:rsid w:val="00A9231C"/>
    <w:rsid w:val="00AA2532"/>
    <w:rsid w:val="00AC72FB"/>
    <w:rsid w:val="00AE1F88"/>
    <w:rsid w:val="00AE361F"/>
    <w:rsid w:val="00AE5370"/>
    <w:rsid w:val="00AE5CE6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944E4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601ED"/>
    <w:rsid w:val="00C6588C"/>
    <w:rsid w:val="00CE5A5C"/>
    <w:rsid w:val="00D14CC6"/>
    <w:rsid w:val="00D30DBE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321F5"/>
    <w:rsid w:val="00E52057"/>
    <w:rsid w:val="00E557A0"/>
    <w:rsid w:val="00E907BC"/>
    <w:rsid w:val="00EF6435"/>
    <w:rsid w:val="00F10F6B"/>
    <w:rsid w:val="00F23697"/>
    <w:rsid w:val="00F36BB7"/>
    <w:rsid w:val="00F87EAA"/>
    <w:rsid w:val="00F92B25"/>
    <w:rsid w:val="00F93D79"/>
    <w:rsid w:val="00FA7207"/>
    <w:rsid w:val="00FB3809"/>
    <w:rsid w:val="00FD6CAB"/>
    <w:rsid w:val="00FE6B6C"/>
    <w:rsid w:val="00FF5063"/>
    <w:rsid w:val="010A4088"/>
    <w:rsid w:val="02DAF35F"/>
    <w:rsid w:val="03952958"/>
    <w:rsid w:val="05797265"/>
    <w:rsid w:val="06F3587D"/>
    <w:rsid w:val="07C41306"/>
    <w:rsid w:val="0AC7F7B0"/>
    <w:rsid w:val="0D629A01"/>
    <w:rsid w:val="0E6B07F5"/>
    <w:rsid w:val="0FA2E77F"/>
    <w:rsid w:val="10825781"/>
    <w:rsid w:val="109A3AC3"/>
    <w:rsid w:val="1123A62E"/>
    <w:rsid w:val="113CC8DF"/>
    <w:rsid w:val="12360B24"/>
    <w:rsid w:val="1374FB78"/>
    <w:rsid w:val="165CE787"/>
    <w:rsid w:val="18702FCA"/>
    <w:rsid w:val="1B1E4104"/>
    <w:rsid w:val="1FC208BE"/>
    <w:rsid w:val="21908C18"/>
    <w:rsid w:val="2227F794"/>
    <w:rsid w:val="229B2174"/>
    <w:rsid w:val="22A87A81"/>
    <w:rsid w:val="23D33738"/>
    <w:rsid w:val="24EBB093"/>
    <w:rsid w:val="25E66DEF"/>
    <w:rsid w:val="266657CC"/>
    <w:rsid w:val="299DF88E"/>
    <w:rsid w:val="2ACA478E"/>
    <w:rsid w:val="2B39C8EF"/>
    <w:rsid w:val="2B53A5A8"/>
    <w:rsid w:val="2C7FD7C4"/>
    <w:rsid w:val="2CD59950"/>
    <w:rsid w:val="2CEEC1AD"/>
    <w:rsid w:val="2E1BA825"/>
    <w:rsid w:val="2EEE1C88"/>
    <w:rsid w:val="2EFD829E"/>
    <w:rsid w:val="3048E56F"/>
    <w:rsid w:val="30754F61"/>
    <w:rsid w:val="309952FF"/>
    <w:rsid w:val="3141D468"/>
    <w:rsid w:val="31A90A73"/>
    <w:rsid w:val="31C232D0"/>
    <w:rsid w:val="31DEFA13"/>
    <w:rsid w:val="33158FCB"/>
    <w:rsid w:val="34F585CD"/>
    <w:rsid w:val="3547FB2C"/>
    <w:rsid w:val="367C7B96"/>
    <w:rsid w:val="3726A746"/>
    <w:rsid w:val="38BC9A6B"/>
    <w:rsid w:val="392BD165"/>
    <w:rsid w:val="3979899C"/>
    <w:rsid w:val="39F4F4B6"/>
    <w:rsid w:val="3C637227"/>
    <w:rsid w:val="3E76F76E"/>
    <w:rsid w:val="40FDF872"/>
    <w:rsid w:val="423E197F"/>
    <w:rsid w:val="438051BA"/>
    <w:rsid w:val="43DFD7A8"/>
    <w:rsid w:val="46C5A75A"/>
    <w:rsid w:val="476D39F6"/>
    <w:rsid w:val="47E1364C"/>
    <w:rsid w:val="4835F977"/>
    <w:rsid w:val="489DAD3E"/>
    <w:rsid w:val="495437B8"/>
    <w:rsid w:val="4B47D44D"/>
    <w:rsid w:val="4C23CFA9"/>
    <w:rsid w:val="4C6B411E"/>
    <w:rsid w:val="4C818377"/>
    <w:rsid w:val="4CE3A4AE"/>
    <w:rsid w:val="4D70616A"/>
    <w:rsid w:val="4E9C8FDB"/>
    <w:rsid w:val="4F5B706B"/>
    <w:rsid w:val="4FB92439"/>
    <w:rsid w:val="4FC88B5F"/>
    <w:rsid w:val="50E577B6"/>
    <w:rsid w:val="50F740CC"/>
    <w:rsid w:val="52B7DA23"/>
    <w:rsid w:val="52D70BFD"/>
    <w:rsid w:val="53C31D32"/>
    <w:rsid w:val="548C955C"/>
    <w:rsid w:val="558D0AA8"/>
    <w:rsid w:val="583BBA35"/>
    <w:rsid w:val="58C24E14"/>
    <w:rsid w:val="599CE3EE"/>
    <w:rsid w:val="5D590556"/>
    <w:rsid w:val="5DFA8CCA"/>
    <w:rsid w:val="5EAF6505"/>
    <w:rsid w:val="5EE1E4DB"/>
    <w:rsid w:val="60B4379C"/>
    <w:rsid w:val="61322D8C"/>
    <w:rsid w:val="61962384"/>
    <w:rsid w:val="63354D9B"/>
    <w:rsid w:val="63C6C24E"/>
    <w:rsid w:val="643F63BE"/>
    <w:rsid w:val="65844068"/>
    <w:rsid w:val="65C15468"/>
    <w:rsid w:val="65C80EED"/>
    <w:rsid w:val="67A16F10"/>
    <w:rsid w:val="68ED01F8"/>
    <w:rsid w:val="690276AC"/>
    <w:rsid w:val="69899A8D"/>
    <w:rsid w:val="6CC95483"/>
    <w:rsid w:val="6EF4CB4C"/>
    <w:rsid w:val="6FAC80F5"/>
    <w:rsid w:val="716EC313"/>
    <w:rsid w:val="717B5950"/>
    <w:rsid w:val="7227C933"/>
    <w:rsid w:val="731729B1"/>
    <w:rsid w:val="73BCCEA7"/>
    <w:rsid w:val="764ECA73"/>
    <w:rsid w:val="79C1E3C1"/>
    <w:rsid w:val="7BACF2C2"/>
    <w:rsid w:val="7C3222DB"/>
    <w:rsid w:val="7DEE2D4E"/>
    <w:rsid w:val="7E92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537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E1"/>
  </w:style>
  <w:style w:type="paragraph" w:styleId="Heading1">
    <w:name w:val="heading 1"/>
    <w:basedOn w:val="Normal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0079E5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0079E5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2F76DA"/>
    <w:pPr>
      <w:numPr>
        <w:numId w:val="9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2799FF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1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0079E5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0079E5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289AFF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289AFF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078AFF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078A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078AFF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289AFF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004C92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1E1"/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22713"/>
    <w:rPr>
      <w:sz w:val="16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799FF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2E4F42"/>
    <w:pPr>
      <w:numPr>
        <w:ilvl w:val="1"/>
        <w:numId w:val="9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11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12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DFFF" w:themeFill="text1" w:themeFillTint="33"/>
    </w:tcPr>
    <w:tblStylePr w:type="firstRow">
      <w:rPr>
        <w:b/>
        <w:bCs/>
      </w:rPr>
      <w:tblPr/>
      <w:tcPr>
        <w:shd w:val="clear" w:color="auto" w:fill="7AC0FF" w:themeFill="text1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7AC0FF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4686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4686" w:themeFill="text1" w:themeFillShade="BF"/>
      </w:tcPr>
    </w:tblStylePr>
    <w:tblStylePr w:type="band1Vert">
      <w:tblPr/>
      <w:tcPr>
        <w:shd w:val="clear" w:color="auto" w:fill="5AB1FF" w:themeFill="text1" w:themeFillTint="7F"/>
      </w:tcPr>
    </w:tblStylePr>
    <w:tblStylePr w:type="band1Horz">
      <w:tblPr/>
      <w:tcPr>
        <w:shd w:val="clear" w:color="auto" w:fill="5AB1FF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DEEFFF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5FB3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D8FF" w:themeFill="text1" w:themeFillTint="3F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5FB3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5FB3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5FB3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5FB3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5FB3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5FB3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5FB3" w:themeColor="text1"/>
        <w:bottom w:val="single" w:sz="4" w:space="0" w:color="005FB3" w:themeColor="text1"/>
        <w:right w:val="single" w:sz="4" w:space="0" w:color="005FB3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FF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86B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86B" w:themeColor="text1" w:themeShade="99"/>
          <w:insideV w:val="nil"/>
        </w:tcBorders>
        <w:shd w:val="clear" w:color="auto" w:fill="00386B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686" w:themeFill="text1" w:themeFillShade="BF"/>
      </w:tcPr>
    </w:tblStylePr>
    <w:tblStylePr w:type="band1Vert">
      <w:tblPr/>
      <w:tcPr>
        <w:shd w:val="clear" w:color="auto" w:fill="7AC0FF" w:themeFill="text1" w:themeFillTint="66"/>
      </w:tcPr>
    </w:tblStylePr>
    <w:tblStylePr w:type="band1Horz">
      <w:tblPr/>
      <w:tcPr>
        <w:shd w:val="clear" w:color="auto" w:fill="5AB1FF" w:themeFill="text1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FB3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5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686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686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686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686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C0FF" w:themeColor="text1" w:themeTint="66"/>
        <w:left w:val="single" w:sz="4" w:space="0" w:color="7AC0FF" w:themeColor="text1" w:themeTint="66"/>
        <w:bottom w:val="single" w:sz="4" w:space="0" w:color="7AC0FF" w:themeColor="text1" w:themeTint="66"/>
        <w:right w:val="single" w:sz="4" w:space="0" w:color="7AC0FF" w:themeColor="text1" w:themeTint="66"/>
        <w:insideH w:val="single" w:sz="4" w:space="0" w:color="7AC0FF" w:themeColor="text1" w:themeTint="66"/>
        <w:insideV w:val="single" w:sz="4" w:space="0" w:color="7AC0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38A1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8A1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38A1FF" w:themeColor="text1" w:themeTint="99"/>
        <w:bottom w:val="single" w:sz="2" w:space="0" w:color="38A1FF" w:themeColor="text1" w:themeTint="99"/>
        <w:insideH w:val="single" w:sz="2" w:space="0" w:color="38A1FF" w:themeColor="text1" w:themeTint="99"/>
        <w:insideV w:val="single" w:sz="2" w:space="0" w:color="38A1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8A1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8A1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8A1FF" w:themeColor="text1" w:themeTint="99"/>
        <w:left w:val="single" w:sz="4" w:space="0" w:color="38A1FF" w:themeColor="text1" w:themeTint="99"/>
        <w:bottom w:val="single" w:sz="4" w:space="0" w:color="38A1FF" w:themeColor="text1" w:themeTint="99"/>
        <w:right w:val="single" w:sz="4" w:space="0" w:color="38A1FF" w:themeColor="text1" w:themeTint="99"/>
        <w:insideH w:val="single" w:sz="4" w:space="0" w:color="38A1FF" w:themeColor="text1" w:themeTint="99"/>
        <w:insideV w:val="single" w:sz="4" w:space="0" w:color="38A1FF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  <w:tblStylePr w:type="neCell">
      <w:tblPr/>
      <w:tcPr>
        <w:tcBorders>
          <w:bottom w:val="single" w:sz="4" w:space="0" w:color="38A1FF" w:themeColor="text1" w:themeTint="99"/>
        </w:tcBorders>
      </w:tcPr>
    </w:tblStylePr>
    <w:tblStylePr w:type="nwCell">
      <w:tblPr/>
      <w:tcPr>
        <w:tcBorders>
          <w:bottom w:val="single" w:sz="4" w:space="0" w:color="38A1FF" w:themeColor="text1" w:themeTint="99"/>
        </w:tcBorders>
      </w:tcPr>
    </w:tblStylePr>
    <w:tblStylePr w:type="seCell">
      <w:tblPr/>
      <w:tcPr>
        <w:tcBorders>
          <w:top w:val="single" w:sz="4" w:space="0" w:color="38A1FF" w:themeColor="text1" w:themeTint="99"/>
        </w:tcBorders>
      </w:tcPr>
    </w:tblStylePr>
    <w:tblStylePr w:type="swCell">
      <w:tblPr/>
      <w:tcPr>
        <w:tcBorders>
          <w:top w:val="single" w:sz="4" w:space="0" w:color="38A1FF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8A1FF" w:themeColor="text1" w:themeTint="99"/>
        <w:left w:val="single" w:sz="4" w:space="0" w:color="38A1FF" w:themeColor="text1" w:themeTint="99"/>
        <w:bottom w:val="single" w:sz="4" w:space="0" w:color="38A1FF" w:themeColor="text1" w:themeTint="99"/>
        <w:right w:val="single" w:sz="4" w:space="0" w:color="38A1FF" w:themeColor="text1" w:themeTint="99"/>
        <w:insideH w:val="single" w:sz="4" w:space="0" w:color="38A1FF" w:themeColor="text1" w:themeTint="99"/>
        <w:insideV w:val="single" w:sz="4" w:space="0" w:color="38A1F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FB3" w:themeColor="text1"/>
          <w:left w:val="single" w:sz="4" w:space="0" w:color="005FB3" w:themeColor="text1"/>
          <w:bottom w:val="single" w:sz="4" w:space="0" w:color="005FB3" w:themeColor="text1"/>
          <w:right w:val="single" w:sz="4" w:space="0" w:color="005FB3" w:themeColor="text1"/>
          <w:insideH w:val="nil"/>
          <w:insideV w:val="nil"/>
        </w:tcBorders>
        <w:shd w:val="clear" w:color="auto" w:fill="005FB3" w:themeFill="text1"/>
      </w:tcPr>
    </w:tblStylePr>
    <w:tblStylePr w:type="lastRow">
      <w:rPr>
        <w:b/>
        <w:bCs/>
      </w:rPr>
      <w:tblPr/>
      <w:tcPr>
        <w:tcBorders>
          <w:top w:val="double" w:sz="4" w:space="0" w:color="005FB3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DF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FB3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FB3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FB3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FB3" w:themeFill="text1"/>
      </w:tcPr>
    </w:tblStylePr>
    <w:tblStylePr w:type="band1Vert">
      <w:tblPr/>
      <w:tcPr>
        <w:shd w:val="clear" w:color="auto" w:fill="7AC0FF" w:themeFill="text1" w:themeFillTint="66"/>
      </w:tcPr>
    </w:tblStylePr>
    <w:tblStylePr w:type="band1Horz">
      <w:tblPr/>
      <w:tcPr>
        <w:shd w:val="clear" w:color="auto" w:fill="7AC0FF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4" w:space="0" w:color="38A1FF" w:themeColor="text1" w:themeTint="99"/>
        <w:left w:val="single" w:sz="4" w:space="0" w:color="38A1FF" w:themeColor="text1" w:themeTint="99"/>
        <w:bottom w:val="single" w:sz="4" w:space="0" w:color="38A1FF" w:themeColor="text1" w:themeTint="99"/>
        <w:right w:val="single" w:sz="4" w:space="0" w:color="38A1FF" w:themeColor="text1" w:themeTint="99"/>
        <w:insideH w:val="single" w:sz="4" w:space="0" w:color="38A1FF" w:themeColor="text1" w:themeTint="99"/>
        <w:insideV w:val="single" w:sz="4" w:space="0" w:color="38A1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38A1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8A1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4" w:space="0" w:color="38A1FF" w:themeColor="text1" w:themeTint="99"/>
        <w:left w:val="single" w:sz="4" w:space="0" w:color="38A1FF" w:themeColor="text1" w:themeTint="99"/>
        <w:bottom w:val="single" w:sz="4" w:space="0" w:color="38A1FF" w:themeColor="text1" w:themeTint="99"/>
        <w:right w:val="single" w:sz="4" w:space="0" w:color="38A1FF" w:themeColor="text1" w:themeTint="99"/>
        <w:insideH w:val="single" w:sz="4" w:space="0" w:color="38A1FF" w:themeColor="text1" w:themeTint="99"/>
        <w:insideV w:val="single" w:sz="4" w:space="0" w:color="38A1FF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  <w:tblStylePr w:type="neCell">
      <w:tblPr/>
      <w:tcPr>
        <w:tcBorders>
          <w:bottom w:val="single" w:sz="4" w:space="0" w:color="38A1FF" w:themeColor="text1" w:themeTint="99"/>
        </w:tcBorders>
      </w:tcPr>
    </w:tblStylePr>
    <w:tblStylePr w:type="nwCell">
      <w:tblPr/>
      <w:tcPr>
        <w:tcBorders>
          <w:bottom w:val="single" w:sz="4" w:space="0" w:color="38A1FF" w:themeColor="text1" w:themeTint="99"/>
        </w:tcBorders>
      </w:tcPr>
    </w:tblStylePr>
    <w:tblStylePr w:type="seCell">
      <w:tblPr/>
      <w:tcPr>
        <w:tcBorders>
          <w:top w:val="single" w:sz="4" w:space="0" w:color="38A1FF" w:themeColor="text1" w:themeTint="99"/>
        </w:tcBorders>
      </w:tcPr>
    </w:tblStylePr>
    <w:tblStylePr w:type="swCell">
      <w:tblPr/>
      <w:tcPr>
        <w:tcBorders>
          <w:top w:val="single" w:sz="4" w:space="0" w:color="38A1FF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FB3" w:themeColor="text1"/>
        <w:left w:val="single" w:sz="8" w:space="0" w:color="005FB3" w:themeColor="text1"/>
        <w:bottom w:val="single" w:sz="8" w:space="0" w:color="005FB3" w:themeColor="text1"/>
        <w:right w:val="single" w:sz="8" w:space="0" w:color="005FB3" w:themeColor="text1"/>
        <w:insideH w:val="single" w:sz="8" w:space="0" w:color="005FB3" w:themeColor="text1"/>
        <w:insideV w:val="single" w:sz="8" w:space="0" w:color="005FB3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FB3" w:themeColor="text1"/>
          <w:left w:val="single" w:sz="8" w:space="0" w:color="005FB3" w:themeColor="text1"/>
          <w:bottom w:val="single" w:sz="18" w:space="0" w:color="005FB3" w:themeColor="text1"/>
          <w:right w:val="single" w:sz="8" w:space="0" w:color="005FB3" w:themeColor="text1"/>
          <w:insideH w:val="nil"/>
          <w:insideV w:val="single" w:sz="8" w:space="0" w:color="005FB3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FB3" w:themeColor="text1"/>
          <w:left w:val="single" w:sz="8" w:space="0" w:color="005FB3" w:themeColor="text1"/>
          <w:bottom w:val="single" w:sz="8" w:space="0" w:color="005FB3" w:themeColor="text1"/>
          <w:right w:val="single" w:sz="8" w:space="0" w:color="005FB3" w:themeColor="text1"/>
          <w:insideH w:val="nil"/>
          <w:insideV w:val="single" w:sz="8" w:space="0" w:color="005FB3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FB3" w:themeColor="text1"/>
          <w:left w:val="single" w:sz="8" w:space="0" w:color="005FB3" w:themeColor="text1"/>
          <w:bottom w:val="single" w:sz="8" w:space="0" w:color="005FB3" w:themeColor="text1"/>
          <w:right w:val="single" w:sz="8" w:space="0" w:color="005FB3" w:themeColor="text1"/>
        </w:tcBorders>
      </w:tcPr>
    </w:tblStylePr>
    <w:tblStylePr w:type="band1Vert">
      <w:tblPr/>
      <w:tcPr>
        <w:tcBorders>
          <w:top w:val="single" w:sz="8" w:space="0" w:color="005FB3" w:themeColor="text1"/>
          <w:left w:val="single" w:sz="8" w:space="0" w:color="005FB3" w:themeColor="text1"/>
          <w:bottom w:val="single" w:sz="8" w:space="0" w:color="005FB3" w:themeColor="text1"/>
          <w:right w:val="single" w:sz="8" w:space="0" w:color="005FB3" w:themeColor="text1"/>
        </w:tcBorders>
        <w:shd w:val="clear" w:color="auto" w:fill="ADD8FF" w:themeFill="text1" w:themeFillTint="3F"/>
      </w:tcPr>
    </w:tblStylePr>
    <w:tblStylePr w:type="band1Horz">
      <w:tblPr/>
      <w:tcPr>
        <w:tcBorders>
          <w:top w:val="single" w:sz="8" w:space="0" w:color="005FB3" w:themeColor="text1"/>
          <w:left w:val="single" w:sz="8" w:space="0" w:color="005FB3" w:themeColor="text1"/>
          <w:bottom w:val="single" w:sz="8" w:space="0" w:color="005FB3" w:themeColor="text1"/>
          <w:right w:val="single" w:sz="8" w:space="0" w:color="005FB3" w:themeColor="text1"/>
          <w:insideV w:val="single" w:sz="8" w:space="0" w:color="005FB3" w:themeColor="text1"/>
        </w:tcBorders>
        <w:shd w:val="clear" w:color="auto" w:fill="ADD8FF" w:themeFill="text1" w:themeFillTint="3F"/>
      </w:tcPr>
    </w:tblStylePr>
    <w:tblStylePr w:type="band2Horz">
      <w:tblPr/>
      <w:tcPr>
        <w:tcBorders>
          <w:top w:val="single" w:sz="8" w:space="0" w:color="005FB3" w:themeColor="text1"/>
          <w:left w:val="single" w:sz="8" w:space="0" w:color="005FB3" w:themeColor="text1"/>
          <w:bottom w:val="single" w:sz="8" w:space="0" w:color="005FB3" w:themeColor="text1"/>
          <w:right w:val="single" w:sz="8" w:space="0" w:color="005FB3" w:themeColor="text1"/>
          <w:insideV w:val="single" w:sz="8" w:space="0" w:color="005FB3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FB3" w:themeColor="text1"/>
        <w:left w:val="single" w:sz="8" w:space="0" w:color="005FB3" w:themeColor="text1"/>
        <w:bottom w:val="single" w:sz="8" w:space="0" w:color="005FB3" w:themeColor="text1"/>
        <w:right w:val="single" w:sz="8" w:space="0" w:color="005FB3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FB3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FB3" w:themeColor="text1"/>
          <w:left w:val="single" w:sz="8" w:space="0" w:color="005FB3" w:themeColor="text1"/>
          <w:bottom w:val="single" w:sz="8" w:space="0" w:color="005FB3" w:themeColor="text1"/>
          <w:right w:val="single" w:sz="8" w:space="0" w:color="005FB3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FB3" w:themeColor="text1"/>
          <w:left w:val="single" w:sz="8" w:space="0" w:color="005FB3" w:themeColor="text1"/>
          <w:bottom w:val="single" w:sz="8" w:space="0" w:color="005FB3" w:themeColor="text1"/>
          <w:right w:val="single" w:sz="8" w:space="0" w:color="005FB3" w:themeColor="text1"/>
        </w:tcBorders>
      </w:tcPr>
    </w:tblStylePr>
    <w:tblStylePr w:type="band1Horz">
      <w:tblPr/>
      <w:tcPr>
        <w:tcBorders>
          <w:top w:val="single" w:sz="8" w:space="0" w:color="005FB3" w:themeColor="text1"/>
          <w:left w:val="single" w:sz="8" w:space="0" w:color="005FB3" w:themeColor="text1"/>
          <w:bottom w:val="single" w:sz="8" w:space="0" w:color="005FB3" w:themeColor="text1"/>
          <w:right w:val="single" w:sz="8" w:space="0" w:color="005FB3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4686" w:themeColor="text1" w:themeShade="BF"/>
    </w:rPr>
    <w:tblPr>
      <w:tblStyleRowBandSize w:val="1"/>
      <w:tblStyleColBandSize w:val="1"/>
      <w:tblBorders>
        <w:top w:val="single" w:sz="8" w:space="0" w:color="005FB3" w:themeColor="text1"/>
        <w:bottom w:val="single" w:sz="8" w:space="0" w:color="005FB3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FB3" w:themeColor="text1"/>
          <w:left w:val="nil"/>
          <w:bottom w:val="single" w:sz="8" w:space="0" w:color="005FB3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FB3" w:themeColor="text1"/>
          <w:left w:val="nil"/>
          <w:bottom w:val="single" w:sz="8" w:space="0" w:color="005FB3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8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D8FF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8A1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8A1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8A1FF" w:themeColor="text1" w:themeTint="99"/>
        <w:bottom w:val="single" w:sz="4" w:space="0" w:color="38A1FF" w:themeColor="text1" w:themeTint="99"/>
        <w:insideH w:val="single" w:sz="4" w:space="0" w:color="38A1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FB3" w:themeColor="text1"/>
        <w:left w:val="single" w:sz="4" w:space="0" w:color="005FB3" w:themeColor="text1"/>
        <w:bottom w:val="single" w:sz="4" w:space="0" w:color="005FB3" w:themeColor="text1"/>
        <w:right w:val="single" w:sz="4" w:space="0" w:color="005FB3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FB3" w:themeFill="text1"/>
      </w:tcPr>
    </w:tblStylePr>
    <w:tblStylePr w:type="lastRow">
      <w:rPr>
        <w:b/>
        <w:bCs/>
      </w:rPr>
      <w:tblPr/>
      <w:tcPr>
        <w:tcBorders>
          <w:top w:val="double" w:sz="4" w:space="0" w:color="005FB3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FB3" w:themeColor="text1"/>
          <w:right w:val="single" w:sz="4" w:space="0" w:color="005FB3" w:themeColor="text1"/>
        </w:tcBorders>
      </w:tcPr>
    </w:tblStylePr>
    <w:tblStylePr w:type="band1Horz">
      <w:tblPr/>
      <w:tcPr>
        <w:tcBorders>
          <w:top w:val="single" w:sz="4" w:space="0" w:color="005FB3" w:themeColor="text1"/>
          <w:bottom w:val="single" w:sz="4" w:space="0" w:color="005FB3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FB3" w:themeColor="text1"/>
          <w:left w:val="nil"/>
        </w:tcBorders>
      </w:tcPr>
    </w:tblStylePr>
    <w:tblStylePr w:type="swCell">
      <w:tblPr/>
      <w:tcPr>
        <w:tcBorders>
          <w:top w:val="double" w:sz="4" w:space="0" w:color="005FB3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8A1FF" w:themeColor="text1" w:themeTint="99"/>
        <w:left w:val="single" w:sz="4" w:space="0" w:color="38A1FF" w:themeColor="text1" w:themeTint="99"/>
        <w:bottom w:val="single" w:sz="4" w:space="0" w:color="38A1FF" w:themeColor="text1" w:themeTint="99"/>
        <w:right w:val="single" w:sz="4" w:space="0" w:color="38A1FF" w:themeColor="text1" w:themeTint="99"/>
        <w:insideH w:val="single" w:sz="4" w:space="0" w:color="38A1F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FB3" w:themeColor="text1"/>
          <w:left w:val="single" w:sz="4" w:space="0" w:color="005FB3" w:themeColor="text1"/>
          <w:bottom w:val="single" w:sz="4" w:space="0" w:color="005FB3" w:themeColor="text1"/>
          <w:right w:val="single" w:sz="4" w:space="0" w:color="005FB3" w:themeColor="text1"/>
          <w:insideH w:val="nil"/>
        </w:tcBorders>
        <w:shd w:val="clear" w:color="auto" w:fill="005FB3" w:themeFill="text1"/>
      </w:tcPr>
    </w:tblStylePr>
    <w:tblStylePr w:type="lastRow">
      <w:rPr>
        <w:b/>
        <w:bCs/>
      </w:rPr>
      <w:tblPr/>
      <w:tcPr>
        <w:tcBorders>
          <w:top w:val="double" w:sz="4" w:space="0" w:color="38A1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FB3" w:themeColor="text1"/>
        <w:left w:val="single" w:sz="24" w:space="0" w:color="005FB3" w:themeColor="text1"/>
        <w:bottom w:val="single" w:sz="24" w:space="0" w:color="005FB3" w:themeColor="text1"/>
        <w:right w:val="single" w:sz="24" w:space="0" w:color="005FB3" w:themeColor="text1"/>
      </w:tblBorders>
    </w:tblPr>
    <w:tcPr>
      <w:shd w:val="clear" w:color="auto" w:fill="005FB3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4" w:space="0" w:color="005FB3" w:themeColor="text1"/>
        <w:bottom w:val="single" w:sz="4" w:space="0" w:color="005FB3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5FB3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FB3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FB3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FB3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FB3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FB3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78AFF" w:themeColor="text1" w:themeTint="BF"/>
        <w:left w:val="single" w:sz="8" w:space="0" w:color="078AFF" w:themeColor="text1" w:themeTint="BF"/>
        <w:bottom w:val="single" w:sz="8" w:space="0" w:color="078AFF" w:themeColor="text1" w:themeTint="BF"/>
        <w:right w:val="single" w:sz="8" w:space="0" w:color="078AFF" w:themeColor="text1" w:themeTint="BF"/>
        <w:insideH w:val="single" w:sz="8" w:space="0" w:color="078AFF" w:themeColor="text1" w:themeTint="BF"/>
        <w:insideV w:val="single" w:sz="8" w:space="0" w:color="078AFF" w:themeColor="text1" w:themeTint="BF"/>
      </w:tblBorders>
    </w:tblPr>
    <w:tcPr>
      <w:shd w:val="clear" w:color="auto" w:fill="ADD8F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78AF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B1FF" w:themeFill="text1" w:themeFillTint="7F"/>
      </w:tcPr>
    </w:tblStylePr>
    <w:tblStylePr w:type="band1Horz">
      <w:tblPr/>
      <w:tcPr>
        <w:shd w:val="clear" w:color="auto" w:fill="5AB1FF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005FB3" w:themeColor="text1"/>
        <w:left w:val="single" w:sz="8" w:space="0" w:color="005FB3" w:themeColor="text1"/>
        <w:bottom w:val="single" w:sz="8" w:space="0" w:color="005FB3" w:themeColor="text1"/>
        <w:right w:val="single" w:sz="8" w:space="0" w:color="005FB3" w:themeColor="text1"/>
        <w:insideH w:val="single" w:sz="8" w:space="0" w:color="005FB3" w:themeColor="text1"/>
        <w:insideV w:val="single" w:sz="8" w:space="0" w:color="005FB3" w:themeColor="text1"/>
      </w:tblBorders>
    </w:tblPr>
    <w:tcPr>
      <w:shd w:val="clear" w:color="auto" w:fill="ADD8FF" w:themeFill="text1" w:themeFillTint="3F"/>
    </w:tcPr>
    <w:tblStylePr w:type="firstRow">
      <w:rPr>
        <w:b/>
        <w:bCs/>
        <w:color w:val="005FB3" w:themeColor="text1"/>
      </w:rPr>
      <w:tblPr/>
      <w:tcPr>
        <w:shd w:val="clear" w:color="auto" w:fill="DEEFFF" w:themeFill="text1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sz="12" w:space="0" w:color="005FB3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DFFF" w:themeFill="text1" w:themeFillTint="33"/>
      </w:tcPr>
    </w:tblStylePr>
    <w:tblStylePr w:type="band1Vert">
      <w:tblPr/>
      <w:tcPr>
        <w:shd w:val="clear" w:color="auto" w:fill="5AB1FF" w:themeFill="text1" w:themeFillTint="7F"/>
      </w:tcPr>
    </w:tblStylePr>
    <w:tblStylePr w:type="band1Horz">
      <w:tblPr/>
      <w:tcPr>
        <w:tcBorders>
          <w:insideH w:val="single" w:sz="6" w:space="0" w:color="005FB3" w:themeColor="text1"/>
          <w:insideV w:val="single" w:sz="6" w:space="0" w:color="005FB3" w:themeColor="text1"/>
        </w:tcBorders>
        <w:shd w:val="clear" w:color="auto" w:fill="5AB1F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5FB3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sz="12" w:space="0" w:color="005FB3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5FB3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sz="12" w:space="0" w:color="005FB3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5FB3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sz="12" w:space="0" w:color="005FB3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5FB3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sz="12" w:space="0" w:color="005FB3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5FB3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sz="12" w:space="0" w:color="005FB3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5FB3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sz="12" w:space="0" w:color="005FB3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D8F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FB3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FB3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FB3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FB3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B1F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B1FF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8" w:space="0" w:color="005FB3" w:themeColor="text1"/>
        <w:bottom w:val="single" w:sz="8" w:space="0" w:color="005FB3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FB3" w:themeColor="text1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sz="8" w:space="0" w:color="005FB3" w:themeColor="text1"/>
          <w:bottom w:val="single" w:sz="8" w:space="0" w:color="005FB3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FB3" w:themeColor="text1"/>
          <w:bottom w:val="single" w:sz="8" w:space="0" w:color="005FB3" w:themeColor="text1"/>
        </w:tcBorders>
      </w:tcPr>
    </w:tblStylePr>
    <w:tblStylePr w:type="band1Vert">
      <w:tblPr/>
      <w:tcPr>
        <w:shd w:val="clear" w:color="auto" w:fill="ADD8FF" w:themeFill="text1" w:themeFillTint="3F"/>
      </w:tcPr>
    </w:tblStylePr>
    <w:tblStylePr w:type="band1Horz">
      <w:tblPr/>
      <w:tcPr>
        <w:shd w:val="clear" w:color="auto" w:fill="ADD8FF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005FB3" w:themeColor="text1"/>
        <w:left w:val="single" w:sz="8" w:space="0" w:color="005FB3" w:themeColor="text1"/>
        <w:bottom w:val="single" w:sz="8" w:space="0" w:color="005FB3" w:themeColor="text1"/>
        <w:right w:val="single" w:sz="8" w:space="0" w:color="005FB3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FB3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FB3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FB3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8F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D8F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78AFF" w:themeColor="text1" w:themeTint="BF"/>
        <w:left w:val="single" w:sz="8" w:space="0" w:color="078AFF" w:themeColor="text1" w:themeTint="BF"/>
        <w:bottom w:val="single" w:sz="8" w:space="0" w:color="078AFF" w:themeColor="text1" w:themeTint="BF"/>
        <w:right w:val="single" w:sz="8" w:space="0" w:color="078AFF" w:themeColor="text1" w:themeTint="BF"/>
        <w:insideH w:val="single" w:sz="8" w:space="0" w:color="078AF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78AFF" w:themeColor="text1" w:themeTint="BF"/>
          <w:left w:val="single" w:sz="8" w:space="0" w:color="078AFF" w:themeColor="text1" w:themeTint="BF"/>
          <w:bottom w:val="single" w:sz="8" w:space="0" w:color="078AFF" w:themeColor="text1" w:themeTint="BF"/>
          <w:right w:val="single" w:sz="8" w:space="0" w:color="078AFF" w:themeColor="text1" w:themeTint="BF"/>
          <w:insideH w:val="nil"/>
          <w:insideV w:val="nil"/>
        </w:tcBorders>
        <w:shd w:val="clear" w:color="auto" w:fill="005FB3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78AFF" w:themeColor="text1" w:themeTint="BF"/>
          <w:left w:val="single" w:sz="8" w:space="0" w:color="078AFF" w:themeColor="text1" w:themeTint="BF"/>
          <w:bottom w:val="single" w:sz="8" w:space="0" w:color="078AFF" w:themeColor="text1" w:themeTint="BF"/>
          <w:right w:val="single" w:sz="8" w:space="0" w:color="078AF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D8F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D8F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B3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FB3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0FF" w:themeColor="text1" w:themeTint="80"/>
        <w:bottom w:val="single" w:sz="4" w:space="0" w:color="58B0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8B0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8B0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8B0FF" w:themeColor="text1" w:themeTint="80"/>
          <w:right w:val="single" w:sz="4" w:space="0" w:color="58B0FF" w:themeColor="text1" w:themeTint="80"/>
        </w:tcBorders>
      </w:tcPr>
    </w:tblStylePr>
    <w:tblStylePr w:type="band2Vert">
      <w:tblPr/>
      <w:tcPr>
        <w:tcBorders>
          <w:left w:val="single" w:sz="4" w:space="0" w:color="58B0FF" w:themeColor="text1" w:themeTint="80"/>
          <w:right w:val="single" w:sz="4" w:space="0" w:color="58B0FF" w:themeColor="text1" w:themeTint="80"/>
        </w:tcBorders>
      </w:tcPr>
    </w:tblStylePr>
    <w:tblStylePr w:type="band1Horz">
      <w:tblPr/>
      <w:tcPr>
        <w:tcBorders>
          <w:top w:val="single" w:sz="4" w:space="0" w:color="58B0FF" w:themeColor="text1" w:themeTint="80"/>
          <w:bottom w:val="single" w:sz="4" w:space="0" w:color="58B0F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8B0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8B0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0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0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0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0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LocationDateTime">
    <w:name w:val="LocationDateTime"/>
    <w:basedOn w:val="Normal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ormaltextrun">
    <w:name w:val="normaltextrun"/>
    <w:basedOn w:val="DefaultParagraphFont"/>
    <w:rsid w:val="00C6588C"/>
  </w:style>
  <w:style w:type="paragraph" w:customStyle="1" w:styleId="paragraph">
    <w:name w:val="paragraph"/>
    <w:basedOn w:val="Normal"/>
    <w:rsid w:val="00B944E4"/>
    <w:pPr>
      <w:spacing w:before="100" w:beforeAutospacing="1" w:after="100" w:afterAutospacing="1" w:line="240" w:lineRule="auto"/>
      <w:ind w:left="0"/>
    </w:pPr>
    <w:rPr>
      <w:rFonts w:ascii="Times New Roman" w:hAnsi="Times New Roman"/>
    </w:rPr>
  </w:style>
  <w:style w:type="character" w:customStyle="1" w:styleId="eop">
    <w:name w:val="eop"/>
    <w:basedOn w:val="DefaultParagraphFont"/>
    <w:rsid w:val="00B94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QMar\Downloads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74CC75A1C1484DA6BCA850B681BA7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56C01AE-EC99-4C15-88A5-768B419048CE}"/>
      </w:docPartPr>
      <w:docPartBody>
        <w:p w:rsidR="00A2275B" w:rsidRDefault="00A2275B">
          <w:pPr>
            <w:pStyle w:val="8874CC75A1C1484DA6BCA850B681BA7C"/>
          </w:pPr>
          <w:r w:rsidRPr="002F76DA">
            <w:t>Meeting 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5B"/>
    <w:rsid w:val="00072D4C"/>
    <w:rsid w:val="00712845"/>
    <w:rsid w:val="007F4C10"/>
    <w:rsid w:val="00A2275B"/>
    <w:rsid w:val="00AB2231"/>
    <w:rsid w:val="00EA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74CC75A1C1484DA6BCA850B681BA7C">
    <w:name w:val="8874CC75A1C1484DA6BCA850B681BA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مخصص 3">
      <a:dk1>
        <a:srgbClr val="005FB3"/>
      </a:dk1>
      <a:lt1>
        <a:sysClr val="window" lastClr="FFFFFF"/>
      </a:lt1>
      <a:dk2>
        <a:srgbClr val="004C92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896F1F-3047-4876-99D2-A3EFC4A543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C:\Users\AQMar\Downloads\tf23071820_win32.dotx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2022-12-19T11:05:00Z</dcterms:created>
  <dcterms:modified xsi:type="dcterms:W3CDTF">2023-02-10T15:57:00Z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